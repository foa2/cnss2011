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3D5533" w:rsidRDefault="003D5533" w:rsidP="00204A02">
      <w:proofErr w:type="spellStart"/>
      <w:r w:rsidRPr="003D5533">
        <w:t>RACE@c</w:t>
      </w:r>
      <w:proofErr w:type="spellEnd"/>
    </w:p>
    <w:p w:rsidR="00204A02" w:rsidRPr="003D5533" w:rsidRDefault="003D5533" w:rsidP="00204A02">
      <w:r w:rsidRPr="003D5533">
        <w:t>Native American - Race</w:t>
      </w:r>
    </w:p>
    <w:p w:rsidR="00204A02" w:rsidRPr="003D5533" w:rsidRDefault="00204A02" w:rsidP="00204A02"/>
    <w:p w:rsidR="00204A02" w:rsidRPr="003D5533" w:rsidRDefault="00204A02" w:rsidP="00204A02">
      <w:r w:rsidRPr="003D5533">
        <w:t>Universe</w:t>
      </w:r>
    </w:p>
    <w:p w:rsidR="00204A02" w:rsidRPr="003D5533" w:rsidRDefault="003D5533" w:rsidP="00204A02">
      <w:r w:rsidRPr="003D5533">
        <w:t>All persons</w:t>
      </w:r>
    </w:p>
    <w:p w:rsidR="00204A02" w:rsidRPr="003D5533" w:rsidRDefault="00204A02" w:rsidP="00204A02"/>
    <w:p w:rsidR="00204A02" w:rsidRPr="003D5533" w:rsidRDefault="00204A02" w:rsidP="00204A02">
      <w:r w:rsidRPr="003D5533">
        <w:t>Description</w:t>
      </w:r>
    </w:p>
    <w:p w:rsidR="003D5533" w:rsidRPr="003D5533" w:rsidRDefault="004E451D" w:rsidP="003D5533">
      <w:r>
        <w:t>RACE@C</w:t>
      </w:r>
      <w:r w:rsidR="003D5533" w:rsidRPr="003D5533">
        <w:t xml:space="preserve"> asks respondents if they are Native </w:t>
      </w:r>
      <w:r w:rsidR="00975A8B" w:rsidRPr="003D5533">
        <w:t>American</w:t>
      </w:r>
      <w:r w:rsidR="003D5533" w:rsidRPr="003D5533">
        <w:t>.</w:t>
      </w:r>
    </w:p>
    <w:p w:rsidR="00204A02" w:rsidRPr="003D5533" w:rsidRDefault="00204A02" w:rsidP="00204A02"/>
    <w:p w:rsidR="00204A02" w:rsidRPr="003D5533" w:rsidRDefault="00204A02" w:rsidP="00204A02"/>
    <w:p w:rsidR="00204A02" w:rsidRPr="003D5533" w:rsidRDefault="00204A02" w:rsidP="00204A02">
      <w:r w:rsidRPr="003D5533">
        <w:t>Comparability</w:t>
      </w:r>
    </w:p>
    <w:p w:rsidR="00204A02" w:rsidRPr="003D5533" w:rsidRDefault="00204A02" w:rsidP="00204A02"/>
    <w:p w:rsidR="00204A02" w:rsidRPr="003D5533" w:rsidRDefault="00204A02" w:rsidP="00204A02"/>
    <w:p w:rsidR="00204A02" w:rsidRPr="003D5533" w:rsidRDefault="00204A02" w:rsidP="00204A02"/>
    <w:p w:rsidR="00204A02" w:rsidRPr="003D5533" w:rsidRDefault="00204A02" w:rsidP="00204A02">
      <w:r w:rsidRPr="003D5533">
        <w:t>Question to respondent</w:t>
      </w:r>
    </w:p>
    <w:p w:rsidR="003D5533" w:rsidRPr="003D5533" w:rsidRDefault="003D5533" w:rsidP="003D5533">
      <w:pPr>
        <w:pStyle w:val="SdaVar"/>
        <w:rPr>
          <w:rFonts w:ascii="Times New Roman" w:hAnsi="Times New Roman"/>
          <w:sz w:val="24"/>
          <w:szCs w:val="24"/>
        </w:rPr>
      </w:pPr>
      <w:r w:rsidRPr="003D5533">
        <w:rPr>
          <w:rFonts w:ascii="Times New Roman" w:hAnsi="Times New Roman"/>
          <w:sz w:val="24"/>
          <w:szCs w:val="24"/>
        </w:rPr>
        <w:t xml:space="preserve">What best describes your race?  Please tell me yes or no for each of the following:  American Indian, Aleut, </w:t>
      </w:r>
      <w:proofErr w:type="gramStart"/>
      <w:r w:rsidRPr="003D5533">
        <w:rPr>
          <w:rFonts w:ascii="Times New Roman" w:hAnsi="Times New Roman"/>
          <w:sz w:val="24"/>
          <w:szCs w:val="24"/>
        </w:rPr>
        <w:t>Eskimo</w:t>
      </w:r>
      <w:proofErr w:type="gramEnd"/>
      <w:r w:rsidRPr="003D5533">
        <w:rPr>
          <w:rFonts w:ascii="Times New Roman" w:hAnsi="Times New Roman"/>
          <w:sz w:val="24"/>
          <w:szCs w:val="24"/>
        </w:rPr>
        <w:t>?</w:t>
      </w:r>
    </w:p>
    <w:p w:rsidR="00204A02" w:rsidRPr="003D5533" w:rsidRDefault="00204A02" w:rsidP="00204A02"/>
    <w:p w:rsidR="00204A02" w:rsidRPr="003D5533" w:rsidRDefault="00204A02" w:rsidP="00204A02"/>
    <w:p w:rsidR="00204A02" w:rsidRPr="003D5533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3D5533" w:rsidRDefault="00204A02" w:rsidP="00204A02">
      <w:r w:rsidRPr="003D5533">
        <w:t>Instructions to interviewer</w:t>
      </w:r>
    </w:p>
    <w:p w:rsidR="008E3EFF" w:rsidRPr="003D5533" w:rsidRDefault="008E3EFF"/>
    <w:p w:rsidR="00204A02" w:rsidRPr="003D5533" w:rsidRDefault="00204A02"/>
    <w:p w:rsidR="00204A02" w:rsidRPr="003D5533" w:rsidRDefault="00204A02"/>
    <w:sectPr w:rsidR="00204A02" w:rsidRPr="003D5533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D5533"/>
    <w:rsid w:val="00192B46"/>
    <w:rsid w:val="00204A02"/>
    <w:rsid w:val="003D5533"/>
    <w:rsid w:val="004E451D"/>
    <w:rsid w:val="005079CF"/>
    <w:rsid w:val="00691532"/>
    <w:rsid w:val="0086401E"/>
    <w:rsid w:val="008E3EFF"/>
    <w:rsid w:val="00975A8B"/>
    <w:rsid w:val="00BB4177"/>
    <w:rsid w:val="00C17967"/>
    <w:rsid w:val="00DC0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2011-03-25T18:42:00Z</dcterms:created>
  <dcterms:modified xsi:type="dcterms:W3CDTF">2011-04-09T20:02:00Z</dcterms:modified>
</cp:coreProperties>
</file>