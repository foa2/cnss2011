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D56571" w:rsidP="00204A02">
      <w:proofErr w:type="spellStart"/>
      <w:r>
        <w:t>RACE@d</w:t>
      </w:r>
      <w:proofErr w:type="spellEnd"/>
    </w:p>
    <w:p w:rsidR="00204A02" w:rsidRPr="00CD520C" w:rsidRDefault="00D56571" w:rsidP="00204A02">
      <w:r>
        <w:t>Asian - Race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D56571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D56571" w:rsidRPr="00372143" w:rsidRDefault="00F3312E" w:rsidP="00D56571">
      <w:r>
        <w:t>RACE@D</w:t>
      </w:r>
      <w:r w:rsidR="00D56571" w:rsidRPr="00372143">
        <w:t xml:space="preserve"> asks respondents if they are </w:t>
      </w:r>
      <w:r w:rsidR="00D56571">
        <w:t>Asian</w:t>
      </w:r>
      <w:r w:rsidR="00D56571" w:rsidRPr="00372143">
        <w:t>.</w:t>
      </w:r>
    </w:p>
    <w:p w:rsidR="00204A02" w:rsidRPr="00CD520C" w:rsidRDefault="00204A02" w:rsidP="00204A02">
      <w:r w:rsidRPr="00CD520C">
        <w:t xml:space="preserve">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D56571" w:rsidP="00204A02">
      <w:r w:rsidRPr="00372143">
        <w:t>What best describes your race?  Please tell me yes or no for each of the following:</w:t>
      </w:r>
      <w:r>
        <w:t xml:space="preserve">  </w:t>
      </w:r>
      <w:r w:rsidRPr="007C5E5A">
        <w:t>Asian or Pacific Islander?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6571"/>
    <w:rsid w:val="00166025"/>
    <w:rsid w:val="00204A02"/>
    <w:rsid w:val="00691532"/>
    <w:rsid w:val="0086401E"/>
    <w:rsid w:val="008E3EFF"/>
    <w:rsid w:val="009649B6"/>
    <w:rsid w:val="00BB4177"/>
    <w:rsid w:val="00C17967"/>
    <w:rsid w:val="00D56571"/>
    <w:rsid w:val="00DC0C07"/>
    <w:rsid w:val="00F3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2011-03-25T18:43:00Z</dcterms:created>
  <dcterms:modified xsi:type="dcterms:W3CDTF">2011-04-09T20:03:00Z</dcterms:modified>
</cp:coreProperties>
</file>