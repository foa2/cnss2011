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950039" w:rsidRDefault="00950039" w:rsidP="00204A02">
      <w:proofErr w:type="spellStart"/>
      <w:r w:rsidRPr="00950039">
        <w:t>RACE@e</w:t>
      </w:r>
      <w:proofErr w:type="spellEnd"/>
    </w:p>
    <w:p w:rsidR="00204A02" w:rsidRPr="00950039" w:rsidRDefault="00950039" w:rsidP="00204A02">
      <w:r w:rsidRPr="00950039">
        <w:t>Other – Race</w:t>
      </w:r>
    </w:p>
    <w:p w:rsidR="00950039" w:rsidRPr="00950039" w:rsidRDefault="00950039" w:rsidP="00204A02"/>
    <w:p w:rsidR="00204A02" w:rsidRPr="00950039" w:rsidRDefault="00204A02" w:rsidP="00204A02">
      <w:r w:rsidRPr="00950039">
        <w:t>Universe</w:t>
      </w:r>
    </w:p>
    <w:p w:rsidR="00204A02" w:rsidRPr="00950039" w:rsidRDefault="00950039" w:rsidP="00204A02">
      <w:r w:rsidRPr="00950039">
        <w:t>All persons</w:t>
      </w:r>
    </w:p>
    <w:p w:rsidR="00204A02" w:rsidRPr="00950039" w:rsidRDefault="00204A02" w:rsidP="00204A02"/>
    <w:p w:rsidR="00204A02" w:rsidRPr="00950039" w:rsidRDefault="00204A02" w:rsidP="00204A02">
      <w:r w:rsidRPr="00950039">
        <w:t>Description</w:t>
      </w:r>
    </w:p>
    <w:p w:rsidR="00204A02" w:rsidRPr="00950039" w:rsidRDefault="00950039" w:rsidP="00204A02">
      <w:proofErr w:type="spellStart"/>
      <w:r w:rsidRPr="00950039">
        <w:t>RACE@e</w:t>
      </w:r>
      <w:proofErr w:type="spellEnd"/>
      <w:r w:rsidRPr="00950039">
        <w:t xml:space="preserve"> asks respondents for their race if they </w:t>
      </w:r>
      <w:r w:rsidR="003B6127">
        <w:t>are of some other race not previously i</w:t>
      </w:r>
      <w:r w:rsidRPr="00950039">
        <w:t>ncluded in any of the preceding categories.</w:t>
      </w:r>
      <w:r w:rsidR="00EA19F9">
        <w:t xml:space="preserve">  For information on how responses to this question were </w:t>
      </w:r>
      <w:r w:rsidR="00152FB6">
        <w:t>addressed</w:t>
      </w:r>
      <w:r w:rsidR="00EA19F9">
        <w:t>, see description of the RACE variable.</w:t>
      </w:r>
    </w:p>
    <w:p w:rsidR="00204A02" w:rsidRPr="00950039" w:rsidRDefault="00204A02" w:rsidP="00204A02"/>
    <w:p w:rsidR="00204A02" w:rsidRPr="00950039" w:rsidRDefault="00204A02" w:rsidP="00204A02">
      <w:r w:rsidRPr="00950039">
        <w:t>Comparability</w:t>
      </w:r>
    </w:p>
    <w:p w:rsidR="00204A02" w:rsidRPr="00950039" w:rsidRDefault="00204A02" w:rsidP="00204A02"/>
    <w:p w:rsidR="00204A02" w:rsidRPr="00950039" w:rsidRDefault="00204A02" w:rsidP="00204A02"/>
    <w:p w:rsidR="00204A02" w:rsidRPr="00950039" w:rsidRDefault="00204A02" w:rsidP="00204A02"/>
    <w:p w:rsidR="00204A02" w:rsidRPr="00950039" w:rsidRDefault="00204A02" w:rsidP="00204A02">
      <w:r w:rsidRPr="00950039">
        <w:t>Question to respondent</w:t>
      </w:r>
    </w:p>
    <w:p w:rsidR="00204A02" w:rsidRPr="00950039" w:rsidRDefault="00950039" w:rsidP="00950039">
      <w:pPr>
        <w:pStyle w:val="SdaVar"/>
        <w:rPr>
          <w:rFonts w:ascii="Times New Roman" w:hAnsi="Times New Roman"/>
          <w:sz w:val="24"/>
          <w:szCs w:val="24"/>
        </w:rPr>
      </w:pPr>
      <w:r w:rsidRPr="00950039">
        <w:rPr>
          <w:rFonts w:ascii="Times New Roman" w:hAnsi="Times New Roman"/>
          <w:sz w:val="24"/>
          <w:szCs w:val="24"/>
        </w:rPr>
        <w:t>What best describes your race?  Please tell me yes or no for each of the following:  Other race (specify ...)</w:t>
      </w:r>
    </w:p>
    <w:p w:rsidR="00204A02" w:rsidRPr="00950039" w:rsidRDefault="00204A02" w:rsidP="00204A02"/>
    <w:p w:rsidR="00204A02" w:rsidRPr="00950039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950039" w:rsidRDefault="00204A02" w:rsidP="00204A02">
      <w:r w:rsidRPr="00950039">
        <w:t>Instructions to interviewer</w:t>
      </w:r>
    </w:p>
    <w:p w:rsidR="008E3EFF" w:rsidRPr="00950039" w:rsidRDefault="008E3EFF"/>
    <w:p w:rsidR="00204A02" w:rsidRPr="00950039" w:rsidRDefault="00204A02"/>
    <w:p w:rsidR="00204A02" w:rsidRPr="00950039" w:rsidRDefault="00204A02"/>
    <w:sectPr w:rsidR="00204A02" w:rsidRPr="00950039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039"/>
    <w:rsid w:val="001160E8"/>
    <w:rsid w:val="00152FB6"/>
    <w:rsid w:val="00204A02"/>
    <w:rsid w:val="003B6127"/>
    <w:rsid w:val="00691532"/>
    <w:rsid w:val="0077050B"/>
    <w:rsid w:val="0086401E"/>
    <w:rsid w:val="008E3EFF"/>
    <w:rsid w:val="00950039"/>
    <w:rsid w:val="00BB4177"/>
    <w:rsid w:val="00C17967"/>
    <w:rsid w:val="00DC0C07"/>
    <w:rsid w:val="00EA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2011-03-25T18:44:00Z</dcterms:created>
  <dcterms:modified xsi:type="dcterms:W3CDTF">2011-04-09T20:04:00Z</dcterms:modified>
</cp:coreProperties>
</file>