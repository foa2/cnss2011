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A02" w:rsidRPr="00FA6FDF" w:rsidRDefault="00A71E83" w:rsidP="00204A02">
      <w:r>
        <w:t>AGE_R</w:t>
      </w:r>
    </w:p>
    <w:p w:rsidR="0094374F" w:rsidRDefault="00D57638" w:rsidP="00204A02">
      <w:pPr>
        <w:rPr>
          <w:lang w:bidi="ar-SA"/>
        </w:rPr>
      </w:pPr>
      <w:proofErr w:type="gramStart"/>
      <w:r>
        <w:rPr>
          <w:lang w:bidi="ar-SA"/>
        </w:rPr>
        <w:t>Age</w:t>
      </w:r>
      <w:r w:rsidR="00A71E83">
        <w:rPr>
          <w:lang w:bidi="ar-SA"/>
        </w:rPr>
        <w:t xml:space="preserve"> </w:t>
      </w:r>
      <w:r w:rsidR="00BA59F1">
        <w:rPr>
          <w:lang w:bidi="ar-SA"/>
        </w:rPr>
        <w:t xml:space="preserve"> recode</w:t>
      </w:r>
      <w:proofErr w:type="gramEnd"/>
    </w:p>
    <w:p w:rsidR="00A71E83" w:rsidRPr="00FA6FDF" w:rsidRDefault="00A71E83" w:rsidP="00204A02"/>
    <w:p w:rsidR="00204A02" w:rsidRPr="00FA6FDF" w:rsidRDefault="00204A02" w:rsidP="00204A02">
      <w:r w:rsidRPr="00FA6FDF">
        <w:t>Universe</w:t>
      </w:r>
    </w:p>
    <w:p w:rsidR="00B87E16" w:rsidRPr="00A800A5" w:rsidRDefault="00D57638" w:rsidP="00B87E16">
      <w:r>
        <w:t>All persons</w:t>
      </w:r>
    </w:p>
    <w:p w:rsidR="00204A02" w:rsidRPr="00FA6FDF" w:rsidRDefault="00204A02" w:rsidP="00204A02"/>
    <w:p w:rsidR="00204A02" w:rsidRPr="00FA6FDF" w:rsidRDefault="00204A02" w:rsidP="00204A02">
      <w:r w:rsidRPr="00FA6FDF">
        <w:t>Description</w:t>
      </w:r>
    </w:p>
    <w:p w:rsidR="00A71E83" w:rsidRPr="00A71E83" w:rsidRDefault="00A71E83" w:rsidP="00A71E83">
      <w:pPr>
        <w:textAlignment w:val="top"/>
        <w:rPr>
          <w:color w:val="363636"/>
        </w:rPr>
      </w:pPr>
      <w:r w:rsidRPr="00A71E83">
        <w:rPr>
          <w:color w:val="363636"/>
        </w:rPr>
        <w:t xml:space="preserve">AGE_R was created by CISER based on the value of the original AGE variable.  (Values for the original AGE variable </w:t>
      </w:r>
      <w:r>
        <w:rPr>
          <w:color w:val="363636"/>
        </w:rPr>
        <w:t>were</w:t>
      </w:r>
      <w:r w:rsidRPr="00A71E83">
        <w:rPr>
          <w:color w:val="363636"/>
        </w:rPr>
        <w:t xml:space="preserve"> computed </w:t>
      </w:r>
      <w:r w:rsidR="004927EA">
        <w:rPr>
          <w:color w:val="363636"/>
        </w:rPr>
        <w:t xml:space="preserve">based </w:t>
      </w:r>
      <w:r w:rsidRPr="00A71E83">
        <w:rPr>
          <w:color w:val="363636"/>
        </w:rPr>
        <w:t>on the value of the original YOB</w:t>
      </w:r>
      <w:r>
        <w:rPr>
          <w:color w:val="363636"/>
        </w:rPr>
        <w:t xml:space="preserve"> - Year of birth </w:t>
      </w:r>
      <w:r w:rsidRPr="00A71E83">
        <w:rPr>
          <w:color w:val="363636"/>
        </w:rPr>
        <w:t>var</w:t>
      </w:r>
      <w:r>
        <w:rPr>
          <w:color w:val="363636"/>
        </w:rPr>
        <w:t>iable.</w:t>
      </w:r>
      <w:r w:rsidRPr="00A71E83">
        <w:rPr>
          <w:color w:val="363636"/>
        </w:rPr>
        <w:t>) Value of AGE_R is the same as AGE for those respondents aged 18 to 79. For those aged 80 to 84, value of AGE_R is 80. For those whose age was 85 and over, value of AGE_R is 85.</w:t>
      </w:r>
      <w:r w:rsidR="004927EA">
        <w:rPr>
          <w:color w:val="363636"/>
        </w:rPr>
        <w:t xml:space="preserve">  The original AGE variable is not available in the public use dataset.</w:t>
      </w:r>
      <w:bookmarkStart w:id="0" w:name="_GoBack"/>
      <w:bookmarkEnd w:id="0"/>
    </w:p>
    <w:p w:rsidR="00A71E83" w:rsidRDefault="00A71E83" w:rsidP="00A71E83">
      <w:pPr>
        <w:textAlignment w:val="top"/>
        <w:rPr>
          <w:rFonts w:ascii="Arial" w:hAnsi="Arial" w:cs="Arial"/>
          <w:color w:val="363636"/>
          <w:sz w:val="18"/>
          <w:szCs w:val="18"/>
        </w:rPr>
      </w:pPr>
    </w:p>
    <w:p w:rsidR="00204A02" w:rsidRDefault="00204A02" w:rsidP="00204A02"/>
    <w:p w:rsidR="004742ED" w:rsidRPr="00FA6FDF" w:rsidRDefault="004742ED" w:rsidP="00204A02"/>
    <w:p w:rsidR="00204A02" w:rsidRPr="00FA6FDF" w:rsidRDefault="00204A02" w:rsidP="00204A02">
      <w:r w:rsidRPr="00FA6FDF">
        <w:t>Comparability</w:t>
      </w:r>
    </w:p>
    <w:p w:rsidR="00204A02" w:rsidRPr="00FA6FDF" w:rsidRDefault="00204A02" w:rsidP="00204A02"/>
    <w:p w:rsidR="00204A02" w:rsidRPr="00FA6FDF" w:rsidRDefault="00204A02" w:rsidP="00204A02"/>
    <w:p w:rsidR="00204A02" w:rsidRPr="00FA6FDF" w:rsidRDefault="00204A02" w:rsidP="00204A02">
      <w:r w:rsidRPr="00FA6FDF">
        <w:t>Question to respondent</w:t>
      </w:r>
    </w:p>
    <w:p w:rsidR="00E270DF" w:rsidRPr="000D5677" w:rsidRDefault="00E270DF" w:rsidP="00E270DF">
      <w:pPr>
        <w:pStyle w:val="SdaVar"/>
        <w:rPr>
          <w:rFonts w:ascii="Times New Roman" w:hAnsi="Times New Roman"/>
          <w:sz w:val="24"/>
          <w:szCs w:val="24"/>
        </w:rPr>
      </w:pPr>
    </w:p>
    <w:p w:rsidR="004742ED" w:rsidRPr="004742ED" w:rsidRDefault="004742ED" w:rsidP="004742ED">
      <w:pPr>
        <w:pStyle w:val="SdaVar"/>
        <w:rPr>
          <w:rFonts w:ascii="Times New Roman" w:hAnsi="Times New Roman"/>
          <w:sz w:val="24"/>
          <w:szCs w:val="24"/>
        </w:rPr>
      </w:pPr>
    </w:p>
    <w:p w:rsidR="009B4509" w:rsidRPr="00FA6FDF" w:rsidRDefault="009B4509" w:rsidP="009B4509"/>
    <w:p w:rsidR="00204A02" w:rsidRPr="00FA6FDF" w:rsidRDefault="00204A02" w:rsidP="00204A02"/>
    <w:p w:rsidR="00204A02" w:rsidRPr="00FA6FDF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FA6FDF" w:rsidRDefault="00204A02" w:rsidP="00204A02">
      <w:r w:rsidRPr="00FA6FDF">
        <w:t>Instructions to interviewer</w:t>
      </w:r>
    </w:p>
    <w:p w:rsidR="009B4509" w:rsidRDefault="009B4509"/>
    <w:p w:rsidR="00204A02" w:rsidRPr="00FA6FDF" w:rsidRDefault="00204A02"/>
    <w:p w:rsidR="00204A02" w:rsidRPr="00FA6FDF" w:rsidRDefault="00204A02"/>
    <w:sectPr w:rsidR="00204A02" w:rsidRPr="00FA6FDF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AMO_XmlVersion" w:val="Empty"/>
  </w:docVars>
  <w:rsids>
    <w:rsidRoot w:val="0094374F"/>
    <w:rsid w:val="000078B4"/>
    <w:rsid w:val="000D5677"/>
    <w:rsid w:val="00204A02"/>
    <w:rsid w:val="002C774E"/>
    <w:rsid w:val="00433AA5"/>
    <w:rsid w:val="004742ED"/>
    <w:rsid w:val="004927EA"/>
    <w:rsid w:val="00525E55"/>
    <w:rsid w:val="005425AD"/>
    <w:rsid w:val="00691532"/>
    <w:rsid w:val="0086401E"/>
    <w:rsid w:val="008811B5"/>
    <w:rsid w:val="008E3EFF"/>
    <w:rsid w:val="0094374F"/>
    <w:rsid w:val="009B4509"/>
    <w:rsid w:val="00A71E83"/>
    <w:rsid w:val="00B87E16"/>
    <w:rsid w:val="00BA59F1"/>
    <w:rsid w:val="00BB4177"/>
    <w:rsid w:val="00C17967"/>
    <w:rsid w:val="00C84E65"/>
    <w:rsid w:val="00CD57EB"/>
    <w:rsid w:val="00D57638"/>
    <w:rsid w:val="00D81395"/>
    <w:rsid w:val="00E270DF"/>
    <w:rsid w:val="00F03A39"/>
    <w:rsid w:val="00FA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  <w:rPr>
      <w:rFonts w:ascii="Consolas" w:eastAsia="Times New Roman" w:hAnsi="Consolas"/>
      <w:sz w:val="21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81395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D81395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4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9300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434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0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486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270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369CA-6E10-46AF-B352-5D361E26B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iCNSS_vars</Template>
  <TotalTime>14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5</cp:revision>
  <dcterms:created xsi:type="dcterms:W3CDTF">2011-04-06T16:07:00Z</dcterms:created>
  <dcterms:modified xsi:type="dcterms:W3CDTF">2012-04-10T15:33:00Z</dcterms:modified>
</cp:coreProperties>
</file>