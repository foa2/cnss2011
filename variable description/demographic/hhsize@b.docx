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8B051F" w:rsidP="00204A02">
      <w:proofErr w:type="spellStart"/>
      <w:r>
        <w:t>hhsize@b</w:t>
      </w:r>
      <w:proofErr w:type="spellEnd"/>
    </w:p>
    <w:p w:rsidR="00204A02" w:rsidRPr="00CD520C" w:rsidRDefault="008B051F" w:rsidP="00204A02">
      <w:r>
        <w:t># Adults 18-64 in household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8B051F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8B051F" w:rsidP="00204A02">
      <w:r>
        <w:t>HHSIZE@B asks respondents for the number of people in the household who are between the ages of 18 and 64, inclusive.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8E2E96" w:rsidRDefault="008B051F" w:rsidP="008E2E96">
      <w:r>
        <w:t>HHSIZE</w:t>
      </w:r>
      <w:r w:rsidR="008E2E96">
        <w:t>@B is comparable across years.</w:t>
      </w:r>
    </w:p>
    <w:p w:rsidR="00204A02" w:rsidRDefault="008E2E96" w:rsidP="00204A02">
      <w:r>
        <w:t xml:space="preserve"> 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8E2E96" w:rsidP="00204A02">
      <w:r>
        <w:t>How many total people, including yourself, in your household are: adults 18 to 64?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051F"/>
    <w:rsid w:val="00204A02"/>
    <w:rsid w:val="00691532"/>
    <w:rsid w:val="0086401E"/>
    <w:rsid w:val="008B051F"/>
    <w:rsid w:val="008E2E96"/>
    <w:rsid w:val="008E3EFF"/>
    <w:rsid w:val="00B01FCE"/>
    <w:rsid w:val="00BB4177"/>
    <w:rsid w:val="00C17967"/>
    <w:rsid w:val="00E6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2011-03-30T18:32:00Z</dcterms:created>
  <dcterms:modified xsi:type="dcterms:W3CDTF">2011-03-30T18:32:00Z</dcterms:modified>
</cp:coreProperties>
</file>