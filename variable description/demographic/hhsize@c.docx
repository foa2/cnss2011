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A30189" w:rsidP="00204A02">
      <w:proofErr w:type="spellStart"/>
      <w:r>
        <w:t>hhsize@c</w:t>
      </w:r>
      <w:proofErr w:type="spellEnd"/>
    </w:p>
    <w:p w:rsidR="00204A02" w:rsidRPr="00CD520C" w:rsidRDefault="00A30189" w:rsidP="00204A02">
      <w:r>
        <w:t># Children in household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A30189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A30189" w:rsidP="00204A02">
      <w:r>
        <w:t xml:space="preserve">HHSIZE@C asks respondents for the number of people in </w:t>
      </w:r>
      <w:r w:rsidR="006E034F">
        <w:t xml:space="preserve">the household who are </w:t>
      </w:r>
      <w:r>
        <w:t xml:space="preserve">under </w:t>
      </w:r>
      <w:r w:rsidR="006E034F">
        <w:t xml:space="preserve">the </w:t>
      </w:r>
      <w:r>
        <w:t xml:space="preserve">age </w:t>
      </w:r>
      <w:r w:rsidR="006E034F">
        <w:t xml:space="preserve">of </w:t>
      </w:r>
      <w:r>
        <w:t>18.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A30189" w:rsidP="00204A02">
      <w:r>
        <w:t>HHSIZE@C is comparable across years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A30189" w:rsidRDefault="00A30189" w:rsidP="00A30189">
      <w:r>
        <w:t>How many total people, including yourself, in your household are: children under 18?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0189"/>
    <w:rsid w:val="00031C98"/>
    <w:rsid w:val="00204A02"/>
    <w:rsid w:val="00691532"/>
    <w:rsid w:val="006E034F"/>
    <w:rsid w:val="0086401E"/>
    <w:rsid w:val="008E3EFF"/>
    <w:rsid w:val="00A30189"/>
    <w:rsid w:val="00B01FCE"/>
    <w:rsid w:val="00BB4177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2011-04-06T19:30:00Z</dcterms:created>
  <dcterms:modified xsi:type="dcterms:W3CDTF">2011-04-06T19:30:00Z</dcterms:modified>
</cp:coreProperties>
</file>