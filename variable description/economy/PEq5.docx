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7D62DE" w:rsidP="00204A02">
      <w:r>
        <w:t>PEq5</w:t>
      </w:r>
    </w:p>
    <w:p w:rsidR="00204A02" w:rsidRPr="00CD520C" w:rsidRDefault="007D62DE" w:rsidP="00204A02">
      <w:r w:rsidRPr="007C5E5A">
        <w:t>National economy over past year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7D62DE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7D62DE" w:rsidRPr="00CD520C" w:rsidRDefault="007D62DE" w:rsidP="007D62DE">
      <w:r>
        <w:t>PEq5 asks respondents their opinion regarding the state of the nation’s economy over the previous year.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7D62DE" w:rsidP="00204A02">
      <w:r>
        <w:t>There was a slight change in wording in the interviewer instructions between 2008 and 2009</w:t>
      </w:r>
      <w:r w:rsidR="00B017C0">
        <w:t>-2010</w:t>
      </w:r>
      <w:r>
        <w:t>.</w:t>
      </w:r>
      <w:r w:rsidR="003801FA">
        <w:t xml:space="preserve">  Response categories are comparable across years.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7D62DE" w:rsidRPr="007D62DE" w:rsidRDefault="007D62DE" w:rsidP="007D62DE">
      <w:pPr>
        <w:pStyle w:val="SdaVar"/>
        <w:rPr>
          <w:rFonts w:ascii="Times New Roman" w:hAnsi="Times New Roman"/>
          <w:sz w:val="24"/>
          <w:szCs w:val="24"/>
        </w:rPr>
      </w:pPr>
      <w:r w:rsidRPr="007D62DE">
        <w:rPr>
          <w:rFonts w:ascii="Times New Roman" w:hAnsi="Times New Roman"/>
          <w:sz w:val="24"/>
          <w:szCs w:val="24"/>
        </w:rPr>
        <w:t>Would you say that over the past year, t</w:t>
      </w:r>
      <w:r w:rsidR="00A8637E">
        <w:rPr>
          <w:rFonts w:ascii="Times New Roman" w:hAnsi="Times New Roman"/>
          <w:sz w:val="24"/>
          <w:szCs w:val="24"/>
        </w:rPr>
        <w:t xml:space="preserve">he nation's economy has gotten </w:t>
      </w:r>
      <w:r w:rsidRPr="007D62DE">
        <w:rPr>
          <w:rFonts w:ascii="Times New Roman" w:hAnsi="Times New Roman"/>
          <w:sz w:val="24"/>
          <w:szCs w:val="24"/>
        </w:rPr>
        <w:t>better, stayed the same, or gotten worse?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7D62DE">
      <w:r>
        <w:t>2008: Probe to see whether they feel the change was much or somewhat.</w:t>
      </w:r>
    </w:p>
    <w:p w:rsidR="007D62DE" w:rsidRDefault="007D62DE">
      <w:r>
        <w:t>2009</w:t>
      </w:r>
      <w:r w:rsidR="00B017C0">
        <w:t>-2010</w:t>
      </w:r>
      <w:r>
        <w:t>:</w:t>
      </w:r>
      <w:r w:rsidRPr="007D62DE">
        <w:t xml:space="preserve"> </w:t>
      </w:r>
      <w:r w:rsidRPr="007C5E5A">
        <w:t>Probe to determine the best choice: much or somewhat</w:t>
      </w:r>
      <w:r>
        <w:t>.</w:t>
      </w:r>
    </w:p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2DE"/>
    <w:rsid w:val="00204A02"/>
    <w:rsid w:val="003801FA"/>
    <w:rsid w:val="00691532"/>
    <w:rsid w:val="007D62DE"/>
    <w:rsid w:val="0086401E"/>
    <w:rsid w:val="008811B5"/>
    <w:rsid w:val="008E3EFF"/>
    <w:rsid w:val="00A8637E"/>
    <w:rsid w:val="00B017C0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2011-03-30T15:31:00Z</dcterms:created>
  <dcterms:modified xsi:type="dcterms:W3CDTF">2011-03-30T15:31:00Z</dcterms:modified>
</cp:coreProperties>
</file>