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2310A1" w:rsidRDefault="002310A1" w:rsidP="00204A02">
      <w:r w:rsidRPr="002310A1">
        <w:t>ST</w:t>
      </w:r>
      <w:r w:rsidR="00506336">
        <w:t>AT</w:t>
      </w:r>
      <w:r w:rsidRPr="002310A1">
        <w:t>CODE</w:t>
      </w:r>
    </w:p>
    <w:p w:rsidR="00204A02" w:rsidRPr="002310A1" w:rsidRDefault="002310A1" w:rsidP="00204A02">
      <w:r w:rsidRPr="002310A1">
        <w:t>FIPS State Code</w:t>
      </w:r>
    </w:p>
    <w:p w:rsidR="002310A1" w:rsidRPr="002310A1" w:rsidRDefault="002310A1" w:rsidP="00204A02"/>
    <w:p w:rsidR="00204A02" w:rsidRPr="002310A1" w:rsidRDefault="00204A02" w:rsidP="00204A02">
      <w:r w:rsidRPr="002310A1">
        <w:t>Universe</w:t>
      </w:r>
    </w:p>
    <w:p w:rsidR="00204A02" w:rsidRPr="002310A1" w:rsidRDefault="002310A1" w:rsidP="00204A02">
      <w:r w:rsidRPr="002310A1">
        <w:t>All persons</w:t>
      </w:r>
    </w:p>
    <w:p w:rsidR="00204A02" w:rsidRPr="002310A1" w:rsidRDefault="00204A02" w:rsidP="00204A02"/>
    <w:p w:rsidR="00204A02" w:rsidRPr="002310A1" w:rsidRDefault="00204A02" w:rsidP="00204A02">
      <w:r w:rsidRPr="002310A1">
        <w:t>Description</w:t>
      </w:r>
    </w:p>
    <w:p w:rsidR="002310A1" w:rsidRPr="002310A1" w:rsidRDefault="002310A1" w:rsidP="002310A1">
      <w:pPr>
        <w:pStyle w:val="SdaVar"/>
        <w:rPr>
          <w:rFonts w:ascii="Times New Roman" w:hAnsi="Times New Roman"/>
          <w:sz w:val="24"/>
          <w:szCs w:val="24"/>
        </w:rPr>
      </w:pPr>
      <w:r w:rsidRPr="002310A1">
        <w:rPr>
          <w:rFonts w:ascii="Times New Roman" w:hAnsi="Times New Roman"/>
          <w:sz w:val="24"/>
          <w:szCs w:val="24"/>
        </w:rPr>
        <w:t xml:space="preserve">This is a unique </w:t>
      </w:r>
      <w:r>
        <w:rPr>
          <w:rFonts w:ascii="Times New Roman" w:hAnsi="Times New Roman"/>
          <w:sz w:val="24"/>
          <w:szCs w:val="24"/>
        </w:rPr>
        <w:t>2-</w:t>
      </w:r>
      <w:r w:rsidRPr="002310A1">
        <w:rPr>
          <w:rFonts w:ascii="Times New Roman" w:hAnsi="Times New Roman"/>
          <w:sz w:val="24"/>
          <w:szCs w:val="24"/>
        </w:rPr>
        <w:t xml:space="preserve">digit code assigned to every state </w:t>
      </w:r>
      <w:r>
        <w:rPr>
          <w:rFonts w:ascii="Times New Roman" w:hAnsi="Times New Roman"/>
          <w:sz w:val="24"/>
          <w:szCs w:val="24"/>
        </w:rPr>
        <w:t xml:space="preserve">by </w:t>
      </w:r>
      <w:r w:rsidRPr="002310A1">
        <w:rPr>
          <w:rFonts w:ascii="Times New Roman" w:hAnsi="Times New Roman"/>
          <w:sz w:val="24"/>
          <w:szCs w:val="24"/>
        </w:rPr>
        <w:t>the U.S. Federal Information          Processing System (FIPS).</w:t>
      </w:r>
    </w:p>
    <w:p w:rsidR="00204A02" w:rsidRPr="002310A1" w:rsidRDefault="00204A02" w:rsidP="00204A02"/>
    <w:p w:rsidR="00204A02" w:rsidRPr="002310A1" w:rsidRDefault="00204A02" w:rsidP="00204A02"/>
    <w:p w:rsidR="00204A02" w:rsidRDefault="00204A02" w:rsidP="00204A02">
      <w:r w:rsidRPr="002310A1">
        <w:t>Comparability</w:t>
      </w:r>
    </w:p>
    <w:p w:rsidR="00204A02" w:rsidRPr="002310A1" w:rsidRDefault="00204A02" w:rsidP="00204A02"/>
    <w:p w:rsidR="00204A02" w:rsidRPr="002310A1" w:rsidRDefault="00204A02" w:rsidP="00204A02"/>
    <w:p w:rsidR="00204A02" w:rsidRPr="002310A1" w:rsidRDefault="00204A02" w:rsidP="00204A02"/>
    <w:p w:rsidR="00204A02" w:rsidRPr="002310A1" w:rsidRDefault="00204A02" w:rsidP="00204A02">
      <w:r w:rsidRPr="002310A1">
        <w:t>Question to respondent</w:t>
      </w:r>
    </w:p>
    <w:p w:rsidR="00204A02" w:rsidRPr="002310A1" w:rsidRDefault="00204A02" w:rsidP="00204A02"/>
    <w:p w:rsidR="00204A02" w:rsidRPr="002310A1" w:rsidRDefault="00204A02" w:rsidP="00204A02"/>
    <w:p w:rsidR="00204A02" w:rsidRPr="002310A1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2310A1" w:rsidRDefault="00204A02" w:rsidP="00204A02">
      <w:r w:rsidRPr="002310A1">
        <w:t>Instructions to interviewer</w:t>
      </w:r>
    </w:p>
    <w:p w:rsidR="008E3EFF" w:rsidRPr="002310A1" w:rsidRDefault="008E3EFF"/>
    <w:p w:rsidR="00204A02" w:rsidRPr="002310A1" w:rsidRDefault="00204A02"/>
    <w:p w:rsidR="00204A02" w:rsidRPr="002310A1" w:rsidRDefault="00204A02"/>
    <w:sectPr w:rsidR="00204A02" w:rsidRPr="002310A1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10A1"/>
    <w:rsid w:val="00204A02"/>
    <w:rsid w:val="002310A1"/>
    <w:rsid w:val="002A4F88"/>
    <w:rsid w:val="00506336"/>
    <w:rsid w:val="00691532"/>
    <w:rsid w:val="0086401E"/>
    <w:rsid w:val="008969F8"/>
    <w:rsid w:val="008E3EFF"/>
    <w:rsid w:val="00BB4177"/>
    <w:rsid w:val="00C17967"/>
    <w:rsid w:val="00C226AC"/>
    <w:rsid w:val="00E84CC3"/>
    <w:rsid w:val="00F15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2011-04-06T20:21:00Z</dcterms:created>
  <dcterms:modified xsi:type="dcterms:W3CDTF">2011-04-09T16:42:00Z</dcterms:modified>
</cp:coreProperties>
</file>