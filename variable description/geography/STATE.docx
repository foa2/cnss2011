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A02" w:rsidRPr="00CD520C" w:rsidRDefault="00ED3B73" w:rsidP="00204A02">
      <w:r>
        <w:t>STATE</w:t>
      </w:r>
    </w:p>
    <w:p w:rsidR="00204A02" w:rsidRPr="00CD520C" w:rsidRDefault="00ED3B73" w:rsidP="00204A02">
      <w:r>
        <w:t>State</w:t>
      </w:r>
    </w:p>
    <w:p w:rsidR="00204A02" w:rsidRPr="00CD520C" w:rsidRDefault="00204A02" w:rsidP="00204A02"/>
    <w:p w:rsidR="00204A02" w:rsidRPr="00CD520C" w:rsidRDefault="00204A02" w:rsidP="00204A02">
      <w:r w:rsidRPr="00CD520C">
        <w:t>Universe</w:t>
      </w:r>
    </w:p>
    <w:p w:rsidR="00204A02" w:rsidRDefault="00ED3B73" w:rsidP="00204A02">
      <w:r>
        <w:t>All persons</w:t>
      </w:r>
    </w:p>
    <w:p w:rsidR="00204A02" w:rsidRPr="00CD520C" w:rsidRDefault="00204A02" w:rsidP="00204A02"/>
    <w:p w:rsidR="00204A02" w:rsidRPr="00CD520C" w:rsidRDefault="00204A02" w:rsidP="00204A02">
      <w:r w:rsidRPr="00CD520C">
        <w:t>Description</w:t>
      </w:r>
    </w:p>
    <w:p w:rsidR="00204A02" w:rsidRPr="00CD520C" w:rsidRDefault="00ED3B73" w:rsidP="00204A02">
      <w:r>
        <w:t>STATE is the two-character postal code.</w:t>
      </w:r>
    </w:p>
    <w:p w:rsidR="00204A02" w:rsidRPr="00CD520C" w:rsidRDefault="00204A02" w:rsidP="00204A02"/>
    <w:p w:rsidR="00204A02" w:rsidRDefault="00204A02" w:rsidP="00204A02">
      <w:r w:rsidRPr="00CD520C">
        <w:t>Comparability</w:t>
      </w:r>
    </w:p>
    <w:p w:rsidR="00204A02" w:rsidRDefault="00ED3B73" w:rsidP="00204A02">
      <w:r>
        <w:t>STATE is comparable across years.</w:t>
      </w:r>
    </w:p>
    <w:p w:rsidR="00204A02" w:rsidRPr="00CD520C" w:rsidRDefault="00204A02" w:rsidP="00204A02"/>
    <w:p w:rsidR="00204A02" w:rsidRPr="00CD520C" w:rsidRDefault="00204A02" w:rsidP="00204A02"/>
    <w:p w:rsidR="00204A02" w:rsidRDefault="00204A02" w:rsidP="00204A02">
      <w:r w:rsidRPr="00CD520C">
        <w:t>Question to respondent</w:t>
      </w:r>
    </w:p>
    <w:p w:rsidR="00204A02" w:rsidRDefault="00204A02" w:rsidP="00204A02"/>
    <w:p w:rsidR="00204A02" w:rsidRPr="00CD520C" w:rsidRDefault="00204A02" w:rsidP="00204A02"/>
    <w:p w:rsidR="00204A02" w:rsidRPr="00CD520C" w:rsidRDefault="00204A02" w:rsidP="00204A02">
      <w:pPr>
        <w:pStyle w:val="SdaVar"/>
        <w:rPr>
          <w:rFonts w:ascii="Times New Roman" w:hAnsi="Times New Roman"/>
          <w:sz w:val="24"/>
          <w:szCs w:val="24"/>
        </w:rPr>
      </w:pPr>
    </w:p>
    <w:p w:rsidR="00204A02" w:rsidRPr="00863893" w:rsidRDefault="00204A02" w:rsidP="00204A02">
      <w:r w:rsidRPr="00863893">
        <w:t>Instruction</w:t>
      </w:r>
      <w:r>
        <w:t>s</w:t>
      </w:r>
      <w:r w:rsidRPr="00863893">
        <w:t xml:space="preserve"> to interviewer</w:t>
      </w:r>
    </w:p>
    <w:p w:rsidR="008E3EFF" w:rsidRDefault="008E3EFF"/>
    <w:p w:rsidR="00204A02" w:rsidRDefault="00204A02"/>
    <w:p w:rsidR="00204A02" w:rsidRDefault="00204A02"/>
    <w:sectPr w:rsidR="00204A02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D3B73"/>
    <w:rsid w:val="00204A02"/>
    <w:rsid w:val="003F2ED2"/>
    <w:rsid w:val="00691532"/>
    <w:rsid w:val="0086401E"/>
    <w:rsid w:val="008811B5"/>
    <w:rsid w:val="008E3EFF"/>
    <w:rsid w:val="00BB4177"/>
    <w:rsid w:val="00C17967"/>
    <w:rsid w:val="00ED3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A0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Default">
    <w:name w:val="Default"/>
    <w:rsid w:val="00204A02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SdaVar">
    <w:name w:val="SdaVar"/>
    <w:basedOn w:val="PlainText"/>
    <w:link w:val="SdaVarChar"/>
    <w:rsid w:val="00204A02"/>
  </w:style>
  <w:style w:type="character" w:customStyle="1" w:styleId="SdaVarChar">
    <w:name w:val="SdaVar Char"/>
    <w:basedOn w:val="PlainTextChar"/>
    <w:link w:val="SdaVar"/>
    <w:rsid w:val="00204A02"/>
  </w:style>
  <w:style w:type="paragraph" w:styleId="PlainText">
    <w:name w:val="Plain Text"/>
    <w:basedOn w:val="Normal"/>
    <w:link w:val="PlainTextChar"/>
    <w:uiPriority w:val="99"/>
    <w:semiHidden/>
    <w:unhideWhenUsed/>
    <w:rsid w:val="00204A0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4A02"/>
    <w:rPr>
      <w:rFonts w:ascii="Consolas" w:eastAsia="Times New Roman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iCNSS_va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iCNSS_vars.dotx</Template>
  <TotalTime>0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2</cp:revision>
  <dcterms:created xsi:type="dcterms:W3CDTF">2011-04-06T20:24:00Z</dcterms:created>
  <dcterms:modified xsi:type="dcterms:W3CDTF">2011-04-06T20:24:00Z</dcterms:modified>
</cp:coreProperties>
</file>