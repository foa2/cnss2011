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4F2FDE" w:rsidRDefault="004F2FDE" w:rsidP="00204A02">
      <w:r w:rsidRPr="004F2FDE">
        <w:t>DPq5</w:t>
      </w:r>
    </w:p>
    <w:p w:rsidR="00204A02" w:rsidRPr="004F2FDE" w:rsidRDefault="004F2FDE" w:rsidP="00204A02">
      <w:r w:rsidRPr="004F2FDE">
        <w:t>Arab profiling opinion</w:t>
      </w:r>
    </w:p>
    <w:p w:rsidR="00204A02" w:rsidRPr="004F2FDE" w:rsidRDefault="00204A02" w:rsidP="00204A02"/>
    <w:p w:rsidR="00204A02" w:rsidRPr="004F2FDE" w:rsidRDefault="00204A02" w:rsidP="00204A02">
      <w:r w:rsidRPr="004F2FDE">
        <w:t>Universe</w:t>
      </w:r>
    </w:p>
    <w:p w:rsidR="00204A02" w:rsidRPr="004F2FDE" w:rsidRDefault="004F2FDE" w:rsidP="00204A02">
      <w:r w:rsidRPr="004F2FDE">
        <w:t>All persons</w:t>
      </w:r>
    </w:p>
    <w:p w:rsidR="00204A02" w:rsidRPr="004F2FDE" w:rsidRDefault="00204A02" w:rsidP="00204A02"/>
    <w:p w:rsidR="00204A02" w:rsidRPr="004F2FDE" w:rsidRDefault="00204A02" w:rsidP="00204A02">
      <w:r w:rsidRPr="004F2FDE">
        <w:t>Description</w:t>
      </w:r>
    </w:p>
    <w:p w:rsidR="00204A02" w:rsidRPr="004F2FDE" w:rsidRDefault="00BC6C3E" w:rsidP="00204A02">
      <w:r>
        <w:t>DPQ</w:t>
      </w:r>
      <w:r w:rsidR="004F2FDE" w:rsidRPr="004F2FDE">
        <w:t xml:space="preserve">5 asks respondents their attitude toward law enforcement personnel questioning persons of Arab or Middle Eastern descent </w:t>
      </w:r>
      <w:r w:rsidR="007C6D45">
        <w:t xml:space="preserve">based on </w:t>
      </w:r>
      <w:r w:rsidR="004F2FDE" w:rsidRPr="004F2FDE">
        <w:t xml:space="preserve">the premise that they may be involved in terrorist activities. </w:t>
      </w:r>
    </w:p>
    <w:p w:rsidR="00204A02" w:rsidRPr="004F2FDE" w:rsidRDefault="00204A02" w:rsidP="00204A02"/>
    <w:p w:rsidR="00204A02" w:rsidRPr="004F2FDE" w:rsidRDefault="00204A02" w:rsidP="00204A02">
      <w:r w:rsidRPr="004F2FDE">
        <w:t>Comparability</w:t>
      </w:r>
    </w:p>
    <w:p w:rsidR="00204A02" w:rsidRPr="004F2FDE" w:rsidRDefault="00073D3D" w:rsidP="00204A02">
      <w:r>
        <w:t>DPQ5 is comparable across years</w:t>
      </w:r>
    </w:p>
    <w:p w:rsidR="00204A02" w:rsidRPr="004F2FDE" w:rsidRDefault="00204A02" w:rsidP="00204A02"/>
    <w:p w:rsidR="00204A02" w:rsidRPr="004F2FDE" w:rsidRDefault="00204A02" w:rsidP="00204A02"/>
    <w:p w:rsidR="00204A02" w:rsidRPr="004F2FDE" w:rsidRDefault="00204A02" w:rsidP="00204A02">
      <w:r w:rsidRPr="004F2FDE">
        <w:t>Question to respondent</w:t>
      </w:r>
    </w:p>
    <w:p w:rsidR="004F2FDE" w:rsidRPr="004F2FDE" w:rsidRDefault="004F2FDE" w:rsidP="004F2FDE">
      <w:pPr>
        <w:pStyle w:val="SdaVar"/>
        <w:rPr>
          <w:rFonts w:ascii="Times New Roman" w:hAnsi="Times New Roman"/>
          <w:sz w:val="24"/>
          <w:szCs w:val="24"/>
        </w:rPr>
      </w:pPr>
      <w:r w:rsidRPr="004F2FDE">
        <w:rPr>
          <w:rFonts w:ascii="Times New Roman" w:hAnsi="Times New Roman"/>
          <w:sz w:val="24"/>
          <w:szCs w:val="24"/>
        </w:rPr>
        <w:t>Since September 11th (2001, the date of the terrorist attacks on the World Trade</w:t>
      </w:r>
    </w:p>
    <w:p w:rsidR="004F2FDE" w:rsidRPr="004F2FDE" w:rsidRDefault="004F2FDE" w:rsidP="004F2FDE">
      <w:pPr>
        <w:pStyle w:val="SdaVar"/>
        <w:rPr>
          <w:rFonts w:ascii="Times New Roman" w:hAnsi="Times New Roman"/>
          <w:sz w:val="24"/>
          <w:szCs w:val="24"/>
        </w:rPr>
      </w:pPr>
      <w:r w:rsidRPr="004F2FDE">
        <w:rPr>
          <w:rFonts w:ascii="Times New Roman" w:hAnsi="Times New Roman"/>
          <w:sz w:val="24"/>
          <w:szCs w:val="24"/>
        </w:rPr>
        <w:t>Center and the Pentagon), some law enforcement agencies have stopped and searched</w:t>
      </w:r>
    </w:p>
    <w:p w:rsidR="004F2FDE" w:rsidRPr="004F2FDE" w:rsidRDefault="004F2FDE" w:rsidP="004F2FDE">
      <w:pPr>
        <w:pStyle w:val="SdaVar"/>
        <w:rPr>
          <w:rFonts w:ascii="Times New Roman" w:hAnsi="Times New Roman"/>
          <w:sz w:val="24"/>
          <w:szCs w:val="24"/>
        </w:rPr>
      </w:pPr>
      <w:proofErr w:type="gramStart"/>
      <w:r w:rsidRPr="004F2FDE">
        <w:rPr>
          <w:rFonts w:ascii="Times New Roman" w:hAnsi="Times New Roman"/>
          <w:sz w:val="24"/>
          <w:szCs w:val="24"/>
        </w:rPr>
        <w:t>people</w:t>
      </w:r>
      <w:proofErr w:type="gramEnd"/>
      <w:r w:rsidRPr="004F2FDE">
        <w:rPr>
          <w:rFonts w:ascii="Times New Roman" w:hAnsi="Times New Roman"/>
          <w:sz w:val="24"/>
          <w:szCs w:val="24"/>
        </w:rPr>
        <w:t xml:space="preserve"> who are Arab or of Middle Eastern descent to see if they may be involved in potential terrorist activities.  Do you approve or di</w:t>
      </w:r>
      <w:r w:rsidR="007C6D45">
        <w:rPr>
          <w:rFonts w:ascii="Times New Roman" w:hAnsi="Times New Roman"/>
          <w:sz w:val="24"/>
          <w:szCs w:val="24"/>
        </w:rPr>
        <w:t xml:space="preserve">sapprove of this kind of </w:t>
      </w:r>
      <w:r w:rsidRPr="004F2FDE">
        <w:rPr>
          <w:rFonts w:ascii="Times New Roman" w:hAnsi="Times New Roman"/>
          <w:sz w:val="24"/>
          <w:szCs w:val="24"/>
        </w:rPr>
        <w:t>profiling?</w:t>
      </w:r>
    </w:p>
    <w:p w:rsidR="00204A02" w:rsidRPr="004F2FDE" w:rsidRDefault="00204A02" w:rsidP="00204A02"/>
    <w:p w:rsidR="00204A02" w:rsidRPr="004F2FDE" w:rsidRDefault="00204A02" w:rsidP="00204A02"/>
    <w:p w:rsidR="00204A02" w:rsidRPr="004F2FDE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4F2FDE" w:rsidRDefault="00204A02" w:rsidP="00204A02">
      <w:r w:rsidRPr="004F2FDE">
        <w:t>Instructions to interviewer</w:t>
      </w:r>
    </w:p>
    <w:p w:rsidR="008E3EFF" w:rsidRPr="004F2FDE" w:rsidRDefault="008E3EFF"/>
    <w:p w:rsidR="00204A02" w:rsidRPr="004F2FDE" w:rsidRDefault="00204A02"/>
    <w:p w:rsidR="00204A02" w:rsidRPr="004F2FDE" w:rsidRDefault="00204A02"/>
    <w:sectPr w:rsidR="00204A02" w:rsidRPr="004F2FDE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2FDE"/>
    <w:rsid w:val="00073D3D"/>
    <w:rsid w:val="001C24F2"/>
    <w:rsid w:val="00204A02"/>
    <w:rsid w:val="004F2FDE"/>
    <w:rsid w:val="00691532"/>
    <w:rsid w:val="007C6D45"/>
    <w:rsid w:val="0086401E"/>
    <w:rsid w:val="008E3EFF"/>
    <w:rsid w:val="00B01FCE"/>
    <w:rsid w:val="00BB4177"/>
    <w:rsid w:val="00BC6C3E"/>
    <w:rsid w:val="00C17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2011-04-06T20:27:00Z</dcterms:created>
  <dcterms:modified xsi:type="dcterms:W3CDTF">2011-04-09T21:16:00Z</dcterms:modified>
</cp:coreProperties>
</file>