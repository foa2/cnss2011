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346A8D" w:rsidP="00204A02">
      <w:r>
        <w:t>JC</w:t>
      </w:r>
      <w:r w:rsidR="00D62189">
        <w:t>Q1</w:t>
      </w:r>
      <w:r>
        <w:t>@in</w:t>
      </w:r>
    </w:p>
    <w:p w:rsidR="00204A02" w:rsidRPr="00CD520C" w:rsidRDefault="00346A8D" w:rsidP="00204A02">
      <w:r w:rsidRPr="007C5E5A">
        <w:t>Inches - Height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346A8D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346A8D" w:rsidP="00204A02">
      <w:r>
        <w:t>Respondents are asked their height, without shoes. Question respo</w:t>
      </w:r>
      <w:r w:rsidR="00D62189">
        <w:t>nses provide values for both JCQ1@ft and JCQ1</w:t>
      </w:r>
      <w:r>
        <w:t>@in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346A8D" w:rsidRDefault="00346A8D" w:rsidP="00346A8D">
      <w:r>
        <w:t>JC</w:t>
      </w:r>
      <w:r w:rsidR="00D62189">
        <w:t>Q1</w:t>
      </w:r>
      <w:r>
        <w:t>@in is comparable across years.</w:t>
      </w:r>
    </w:p>
    <w:p w:rsidR="00346A8D" w:rsidRPr="00CD520C" w:rsidRDefault="00346A8D" w:rsidP="00346A8D"/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346A8D" w:rsidRDefault="00346A8D" w:rsidP="00346A8D">
      <w:r w:rsidRPr="007C5E5A">
        <w:t>How tall are you without shoes (in feet and inches)?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6A8D"/>
    <w:rsid w:val="000E2DAA"/>
    <w:rsid w:val="00204A02"/>
    <w:rsid w:val="00346A8D"/>
    <w:rsid w:val="00691532"/>
    <w:rsid w:val="0086401E"/>
    <w:rsid w:val="008E3EFF"/>
    <w:rsid w:val="00BB4177"/>
    <w:rsid w:val="00C17967"/>
    <w:rsid w:val="00D6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2011-04-09T18:52:00Z</dcterms:created>
  <dcterms:modified xsi:type="dcterms:W3CDTF">2011-04-09T18:52:00Z</dcterms:modified>
</cp:coreProperties>
</file>