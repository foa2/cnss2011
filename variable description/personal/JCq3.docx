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CD520C" w:rsidRDefault="00732AD7" w:rsidP="00204A02">
      <w:r>
        <w:t>JCq3</w:t>
      </w:r>
    </w:p>
    <w:p w:rsidR="00204A02" w:rsidRPr="00CD520C" w:rsidRDefault="00732AD7" w:rsidP="00204A02">
      <w:r>
        <w:t>Describe weight</w:t>
      </w:r>
    </w:p>
    <w:p w:rsidR="00204A02" w:rsidRPr="00CD520C" w:rsidRDefault="00204A02" w:rsidP="00204A02"/>
    <w:p w:rsidR="00204A02" w:rsidRPr="00CD520C" w:rsidRDefault="00204A02" w:rsidP="00204A02">
      <w:r w:rsidRPr="00CD520C">
        <w:t>Universe</w:t>
      </w:r>
    </w:p>
    <w:p w:rsidR="00204A02" w:rsidRDefault="00732AD7" w:rsidP="00204A02">
      <w:r>
        <w:t>All persons</w:t>
      </w:r>
    </w:p>
    <w:p w:rsidR="00204A02" w:rsidRPr="00CD520C" w:rsidRDefault="00204A02" w:rsidP="00204A02"/>
    <w:p w:rsidR="00204A02" w:rsidRPr="00CD520C" w:rsidRDefault="00204A02" w:rsidP="00204A02">
      <w:r w:rsidRPr="00CD520C">
        <w:t>Description</w:t>
      </w:r>
    </w:p>
    <w:p w:rsidR="00732AD7" w:rsidRPr="00CD520C" w:rsidRDefault="009418FB" w:rsidP="00732AD7">
      <w:r>
        <w:t>JCQ</w:t>
      </w:r>
      <w:r w:rsidR="00732AD7">
        <w:t>3 asks respondents to describe their body weight.</w:t>
      </w:r>
    </w:p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Comparability</w:t>
      </w:r>
    </w:p>
    <w:p w:rsidR="00204A02" w:rsidRDefault="00D2182C" w:rsidP="00204A02">
      <w:r>
        <w:t>JCQ3 is comparable across years</w:t>
      </w:r>
    </w:p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Question to respondent</w:t>
      </w:r>
    </w:p>
    <w:p w:rsidR="00732AD7" w:rsidRPr="00732AD7" w:rsidRDefault="00732AD7" w:rsidP="00732AD7">
      <w:pPr>
        <w:pStyle w:val="SdaVar"/>
        <w:rPr>
          <w:rFonts w:ascii="Times New Roman" w:hAnsi="Times New Roman"/>
          <w:sz w:val="24"/>
          <w:szCs w:val="24"/>
        </w:rPr>
      </w:pPr>
      <w:r w:rsidRPr="00732AD7">
        <w:rPr>
          <w:rFonts w:ascii="Times New Roman" w:hAnsi="Times New Roman"/>
          <w:sz w:val="24"/>
          <w:szCs w:val="24"/>
        </w:rPr>
        <w:t>How would you describe your weight?</w:t>
      </w:r>
    </w:p>
    <w:p w:rsidR="00204A02" w:rsidRDefault="00204A02" w:rsidP="00204A02"/>
    <w:p w:rsidR="00204A02" w:rsidRPr="00CD520C" w:rsidRDefault="00204A02" w:rsidP="00204A02"/>
    <w:p w:rsidR="00204A02" w:rsidRPr="00CD520C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863893" w:rsidRDefault="00204A02" w:rsidP="00204A02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8E3EFF"/>
    <w:p w:rsidR="00204A02" w:rsidRDefault="00204A02"/>
    <w:p w:rsidR="00204A02" w:rsidRDefault="00204A02"/>
    <w:sectPr w:rsidR="00204A02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2AD7"/>
    <w:rsid w:val="00204A02"/>
    <w:rsid w:val="00691532"/>
    <w:rsid w:val="00732AD7"/>
    <w:rsid w:val="0086401E"/>
    <w:rsid w:val="008E3EFF"/>
    <w:rsid w:val="009013DB"/>
    <w:rsid w:val="009418FB"/>
    <w:rsid w:val="00A65E3B"/>
    <w:rsid w:val="00AF2123"/>
    <w:rsid w:val="00BB4177"/>
    <w:rsid w:val="00C17967"/>
    <w:rsid w:val="00D21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2011-03-30T22:18:00Z</dcterms:created>
  <dcterms:modified xsi:type="dcterms:W3CDTF">2011-04-09T18:56:00Z</dcterms:modified>
</cp:coreProperties>
</file>