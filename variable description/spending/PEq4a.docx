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D67A78" w:rsidRDefault="00D67A78" w:rsidP="00204A02">
      <w:r w:rsidRPr="00D67A78">
        <w:t>PEq4a</w:t>
      </w:r>
    </w:p>
    <w:p w:rsidR="00204A02" w:rsidRPr="00D67A78" w:rsidRDefault="00D67A78" w:rsidP="00204A02">
      <w:r w:rsidRPr="00D67A78">
        <w:t>Clothing – 3mon spending</w:t>
      </w:r>
    </w:p>
    <w:p w:rsidR="00204A02" w:rsidRPr="00D67A78" w:rsidRDefault="00204A02" w:rsidP="00204A02"/>
    <w:p w:rsidR="00204A02" w:rsidRPr="00D67A78" w:rsidRDefault="00204A02" w:rsidP="00204A02">
      <w:r w:rsidRPr="00D67A78">
        <w:t>Universe</w:t>
      </w:r>
    </w:p>
    <w:p w:rsidR="00204A02" w:rsidRPr="00D67A78" w:rsidRDefault="00D67A78" w:rsidP="00204A02">
      <w:r w:rsidRPr="00D67A78">
        <w:t>All persons</w:t>
      </w:r>
    </w:p>
    <w:p w:rsidR="00204A02" w:rsidRPr="00D67A78" w:rsidRDefault="00204A02" w:rsidP="00204A02"/>
    <w:p w:rsidR="00204A02" w:rsidRPr="00D67A78" w:rsidRDefault="00204A02" w:rsidP="00204A02">
      <w:r w:rsidRPr="00D67A78">
        <w:t>Description</w:t>
      </w:r>
    </w:p>
    <w:p w:rsidR="00D67A78" w:rsidRPr="00D67A78" w:rsidRDefault="00D67A78" w:rsidP="00D67A78">
      <w:r w:rsidRPr="00D67A78">
        <w:t>PEq</w:t>
      </w:r>
      <w:r>
        <w:t>4</w:t>
      </w:r>
      <w:r w:rsidRPr="00D67A78">
        <w:t xml:space="preserve">a asks respondents </w:t>
      </w:r>
      <w:r>
        <w:t xml:space="preserve">the </w:t>
      </w:r>
      <w:r w:rsidRPr="00D67A78">
        <w:t xml:space="preserve">estimated amount that the household spent on clothing over the preceding </w:t>
      </w:r>
      <w:r>
        <w:t xml:space="preserve">three months.  </w:t>
      </w:r>
      <w:r w:rsidRPr="00D67A78">
        <w:t xml:space="preserve">It is one </w:t>
      </w:r>
      <w:r w:rsidR="00FE384A">
        <w:t>in a series</w:t>
      </w:r>
      <w:r w:rsidRPr="00D67A78">
        <w:t xml:space="preserve"> of questions on estimated household expenditures. </w:t>
      </w:r>
    </w:p>
    <w:p w:rsidR="00204A02" w:rsidRPr="00D67A78" w:rsidRDefault="00204A02" w:rsidP="00204A02"/>
    <w:p w:rsidR="00204A02" w:rsidRPr="00D67A78" w:rsidRDefault="00204A02" w:rsidP="00204A02"/>
    <w:p w:rsidR="00204A02" w:rsidRPr="00D67A78" w:rsidRDefault="00204A02" w:rsidP="00204A02">
      <w:r w:rsidRPr="00D67A78">
        <w:t>Comparability</w:t>
      </w:r>
    </w:p>
    <w:p w:rsidR="00204A02" w:rsidRPr="00D67A78" w:rsidRDefault="006A5E7F" w:rsidP="00204A02">
      <w:r>
        <w:t>PEq4a is comparable across years</w:t>
      </w:r>
    </w:p>
    <w:p w:rsidR="00204A02" w:rsidRPr="00D67A78" w:rsidRDefault="00204A02" w:rsidP="00204A02"/>
    <w:p w:rsidR="00204A02" w:rsidRPr="00D67A78" w:rsidRDefault="00204A02" w:rsidP="00204A02"/>
    <w:p w:rsidR="00204A02" w:rsidRPr="00D67A78" w:rsidRDefault="00204A02" w:rsidP="00204A02">
      <w:r w:rsidRPr="00D67A78">
        <w:t>Question to respondent</w:t>
      </w:r>
    </w:p>
    <w:p w:rsidR="00D67A78" w:rsidRPr="00D67A78" w:rsidRDefault="00D67A78" w:rsidP="00D67A78">
      <w:pPr>
        <w:pStyle w:val="SdaVar"/>
        <w:rPr>
          <w:rFonts w:ascii="Times New Roman" w:hAnsi="Times New Roman"/>
          <w:sz w:val="24"/>
          <w:szCs w:val="24"/>
        </w:rPr>
      </w:pPr>
      <w:r w:rsidRPr="00D67A78">
        <w:rPr>
          <w:rFonts w:ascii="Times New Roman" w:hAnsi="Times New Roman"/>
          <w:sz w:val="24"/>
          <w:szCs w:val="24"/>
        </w:rPr>
        <w:t>Now this time, please think about the last 3 months and clothing purchases, such as pants, skirts, shirts, socks, jackets, or shoes.  During the last three months, how much did your household spend on clothes?</w:t>
      </w:r>
    </w:p>
    <w:p w:rsidR="00204A02" w:rsidRPr="00D67A78" w:rsidRDefault="00204A02" w:rsidP="00204A02"/>
    <w:p w:rsidR="00204A02" w:rsidRPr="00D67A78" w:rsidRDefault="00204A02" w:rsidP="00204A02"/>
    <w:p w:rsidR="00204A02" w:rsidRPr="00D67A78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D67A78" w:rsidRDefault="00204A02" w:rsidP="00204A02">
      <w:r w:rsidRPr="00D67A78">
        <w:t>Instructions to interviewer</w:t>
      </w:r>
    </w:p>
    <w:p w:rsidR="008E3EFF" w:rsidRPr="00D67A78" w:rsidRDefault="008E3EFF"/>
    <w:p w:rsidR="00204A02" w:rsidRPr="00D67A78" w:rsidRDefault="00204A02"/>
    <w:p w:rsidR="00204A02" w:rsidRPr="00D67A78" w:rsidRDefault="00204A02"/>
    <w:sectPr w:rsidR="00204A02" w:rsidRPr="00D67A7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A78"/>
    <w:rsid w:val="00200596"/>
    <w:rsid w:val="00200A19"/>
    <w:rsid w:val="00204A02"/>
    <w:rsid w:val="00417C37"/>
    <w:rsid w:val="00475D2D"/>
    <w:rsid w:val="00691532"/>
    <w:rsid w:val="006A5E7F"/>
    <w:rsid w:val="0086401E"/>
    <w:rsid w:val="008E3EFF"/>
    <w:rsid w:val="00A51B0F"/>
    <w:rsid w:val="00BB4177"/>
    <w:rsid w:val="00C17967"/>
    <w:rsid w:val="00D67A78"/>
    <w:rsid w:val="00FB52FC"/>
    <w:rsid w:val="00FE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2011-03-30T19:38:00Z</dcterms:created>
  <dcterms:modified xsi:type="dcterms:W3CDTF">2011-04-09T18:14:00Z</dcterms:modified>
</cp:coreProperties>
</file>