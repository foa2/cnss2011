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242067" w:rsidRDefault="00242067" w:rsidP="00204A02">
      <w:r w:rsidRPr="00242067">
        <w:t>hhinc50k</w:t>
      </w:r>
    </w:p>
    <w:p w:rsidR="00204A02" w:rsidRPr="00242067" w:rsidRDefault="00242067" w:rsidP="00204A02">
      <w:r w:rsidRPr="00242067">
        <w:t>Over/Under $50k - Household income</w:t>
      </w:r>
    </w:p>
    <w:p w:rsidR="00242067" w:rsidRPr="00242067" w:rsidRDefault="00242067" w:rsidP="00204A02"/>
    <w:p w:rsidR="00204A02" w:rsidRPr="00242067" w:rsidRDefault="00204A02" w:rsidP="00204A02">
      <w:r w:rsidRPr="00242067">
        <w:t>Universe</w:t>
      </w:r>
    </w:p>
    <w:p w:rsidR="00204A02" w:rsidRPr="00242067" w:rsidRDefault="00242067" w:rsidP="00204A02">
      <w:r w:rsidRPr="00242067">
        <w:t>Persons who did not provide their exact household income</w:t>
      </w:r>
    </w:p>
    <w:p w:rsidR="00204A02" w:rsidRPr="00242067" w:rsidRDefault="00204A02" w:rsidP="00204A02"/>
    <w:p w:rsidR="00204A02" w:rsidRPr="00242067" w:rsidRDefault="00204A02" w:rsidP="00204A02">
      <w:r w:rsidRPr="00242067">
        <w:t>Description</w:t>
      </w:r>
    </w:p>
    <w:p w:rsidR="00204A02" w:rsidRPr="00242067" w:rsidRDefault="00204A02" w:rsidP="00204A02">
      <w:r w:rsidRPr="00242067">
        <w:t xml:space="preserve"> </w:t>
      </w:r>
      <w:r w:rsidR="007F72E4">
        <w:t>HHINC</w:t>
      </w:r>
      <w:r w:rsidR="00242067" w:rsidRPr="00242067">
        <w:t xml:space="preserve">50K asks respondents if their household income was above or below $50,000 in </w:t>
      </w:r>
      <w:r w:rsidR="007F72E4">
        <w:t>the previous calendar year</w:t>
      </w:r>
      <w:r w:rsidR="00242067" w:rsidRPr="00242067">
        <w:t xml:space="preserve">.  It was asked of persons who did not </w:t>
      </w:r>
      <w:r w:rsidR="007F72E4">
        <w:t xml:space="preserve">provide their exact household income. </w:t>
      </w:r>
    </w:p>
    <w:p w:rsidR="00204A02" w:rsidRPr="00242067" w:rsidRDefault="00204A02" w:rsidP="00204A02"/>
    <w:p w:rsidR="00204A02" w:rsidRPr="00242067" w:rsidRDefault="00204A02" w:rsidP="00204A02">
      <w:r w:rsidRPr="00242067">
        <w:t>Comparability</w:t>
      </w:r>
    </w:p>
    <w:p w:rsidR="00204A02" w:rsidRPr="00242067" w:rsidRDefault="007F72E4" w:rsidP="00204A02">
      <w:r>
        <w:t>HHINC50K is comparable across years</w:t>
      </w:r>
    </w:p>
    <w:p w:rsidR="00204A02" w:rsidRPr="00242067" w:rsidRDefault="00204A02" w:rsidP="00204A02"/>
    <w:p w:rsidR="00204A02" w:rsidRPr="00242067" w:rsidRDefault="00204A02" w:rsidP="00204A02"/>
    <w:p w:rsidR="00204A02" w:rsidRPr="00242067" w:rsidRDefault="00204A02" w:rsidP="00204A02">
      <w:r w:rsidRPr="00242067">
        <w:t>Question to respondent</w:t>
      </w:r>
    </w:p>
    <w:p w:rsidR="00204A02" w:rsidRPr="00242067" w:rsidRDefault="00242067" w:rsidP="00242067">
      <w:pPr>
        <w:pStyle w:val="SdaVar"/>
        <w:rPr>
          <w:rFonts w:ascii="Times New Roman" w:hAnsi="Times New Roman"/>
          <w:sz w:val="24"/>
          <w:szCs w:val="24"/>
        </w:rPr>
      </w:pPr>
      <w:r w:rsidRPr="00242067">
        <w:rPr>
          <w:rFonts w:ascii="Times New Roman" w:hAnsi="Times New Roman"/>
          <w:sz w:val="24"/>
          <w:szCs w:val="24"/>
        </w:rPr>
        <w:t xml:space="preserve">Instead of a specific number, please tell me </w:t>
      </w:r>
      <w:r w:rsidR="00C846C4">
        <w:rPr>
          <w:rFonts w:ascii="Times New Roman" w:hAnsi="Times New Roman"/>
          <w:sz w:val="24"/>
          <w:szCs w:val="24"/>
        </w:rPr>
        <w:t xml:space="preserve">if your total household income </w:t>
      </w:r>
      <w:r w:rsidR="007F72E4">
        <w:rPr>
          <w:rFonts w:ascii="Times New Roman" w:hAnsi="Times New Roman"/>
          <w:sz w:val="24"/>
          <w:szCs w:val="24"/>
        </w:rPr>
        <w:t>in [year]</w:t>
      </w:r>
      <w:r w:rsidRPr="00242067">
        <w:rPr>
          <w:rFonts w:ascii="Times New Roman" w:hAnsi="Times New Roman"/>
          <w:sz w:val="24"/>
          <w:szCs w:val="24"/>
        </w:rPr>
        <w:t xml:space="preserve"> was under or over $50,000.</w:t>
      </w:r>
    </w:p>
    <w:p w:rsidR="00204A02" w:rsidRPr="00242067" w:rsidRDefault="00204A02" w:rsidP="00204A02"/>
    <w:p w:rsidR="00204A02" w:rsidRPr="00242067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242067" w:rsidRDefault="00204A02" w:rsidP="00204A02">
      <w:r w:rsidRPr="00242067">
        <w:t>Instructions to interviewer</w:t>
      </w:r>
    </w:p>
    <w:p w:rsidR="008E3EFF" w:rsidRPr="00242067" w:rsidRDefault="008E3EFF"/>
    <w:p w:rsidR="00204A02" w:rsidRPr="00242067" w:rsidRDefault="00204A02"/>
    <w:p w:rsidR="00204A02" w:rsidRPr="00242067" w:rsidRDefault="00204A02"/>
    <w:sectPr w:rsidR="00204A02" w:rsidRPr="00242067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067"/>
    <w:rsid w:val="00204A02"/>
    <w:rsid w:val="00242067"/>
    <w:rsid w:val="00691532"/>
    <w:rsid w:val="007C4C3B"/>
    <w:rsid w:val="007F72E4"/>
    <w:rsid w:val="0086401E"/>
    <w:rsid w:val="008E3EFF"/>
    <w:rsid w:val="00BB4177"/>
    <w:rsid w:val="00C17967"/>
    <w:rsid w:val="00C8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2011-04-06T17:41:00Z</dcterms:created>
  <dcterms:modified xsi:type="dcterms:W3CDTF">2011-04-06T17:41:00Z</dcterms:modified>
</cp:coreProperties>
</file>