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7ED" w:rsidRDefault="00D567ED" w:rsidP="00204A02">
      <w:r>
        <w:t xml:space="preserve">HHINCO </w:t>
      </w:r>
    </w:p>
    <w:p w:rsidR="00204A02" w:rsidRDefault="00C50082" w:rsidP="00204A02">
      <w:r w:rsidRPr="007C5E5A">
        <w:t>Range over $50k - Household income</w:t>
      </w:r>
    </w:p>
    <w:p w:rsidR="00C50082" w:rsidRPr="00CD520C" w:rsidRDefault="00C50082" w:rsidP="00204A02"/>
    <w:p w:rsidR="00204A02" w:rsidRPr="00CD520C" w:rsidRDefault="00204A02" w:rsidP="00204A02">
      <w:r w:rsidRPr="00CD520C">
        <w:t>Universe</w:t>
      </w:r>
    </w:p>
    <w:p w:rsidR="00204A02" w:rsidRDefault="00C50082" w:rsidP="00204A02">
      <w:r>
        <w:t xml:space="preserve">Persons who did not provide an exact household income and whose income </w:t>
      </w:r>
      <w:r w:rsidR="00D567ED">
        <w:t xml:space="preserve">in the previous calendar year </w:t>
      </w:r>
      <w:r>
        <w:t>was over $50,000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204A02" w:rsidRPr="00CD520C" w:rsidRDefault="00CF377D" w:rsidP="00204A02">
      <w:r>
        <w:t>HHINCO</w:t>
      </w:r>
      <w:r w:rsidR="00C50082">
        <w:t xml:space="preserve"> </w:t>
      </w:r>
      <w:r w:rsidR="00C50082" w:rsidRPr="00242067">
        <w:t xml:space="preserve">asks respondents </w:t>
      </w:r>
      <w:r w:rsidR="00C50082">
        <w:t xml:space="preserve">to provide a range for their </w:t>
      </w:r>
      <w:r w:rsidR="00C50082" w:rsidRPr="00242067">
        <w:t>household income</w:t>
      </w:r>
      <w:r w:rsidR="00D567ED">
        <w:t xml:space="preserve"> in the previous calendar year</w:t>
      </w:r>
      <w:r w:rsidR="00C50082" w:rsidRPr="00242067">
        <w:t xml:space="preserve">.  It was asked of persons who did not </w:t>
      </w:r>
      <w:r w:rsidR="00D567ED">
        <w:t>provide an e</w:t>
      </w:r>
      <w:r w:rsidR="00C50082" w:rsidRPr="00D567ED">
        <w:t>xact household income</w:t>
      </w:r>
      <w:r w:rsidR="00C50082">
        <w:t xml:space="preserve"> and indicated that their income was at least $50,000 in response to hhinc50k </w:t>
      </w:r>
      <w:r w:rsidR="00C50082" w:rsidRPr="00833F81">
        <w:rPr>
          <w:i/>
        </w:rPr>
        <w:t>Over/Under $50k - Household income</w:t>
      </w:r>
      <w:r w:rsidR="00C50082">
        <w:rPr>
          <w:i/>
        </w:rPr>
        <w:t>.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D567ED" w:rsidRDefault="00D567ED" w:rsidP="00D567ED">
      <w:r>
        <w:t>HHINCO is comparable across years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C50082" w:rsidP="00204A02">
      <w:r w:rsidRPr="007C5E5A">
        <w:t xml:space="preserve">Since your total household income was at least $50,000, would you please tell me if it </w:t>
      </w:r>
      <w:proofErr w:type="gramStart"/>
      <w:r w:rsidRPr="007C5E5A">
        <w:t>was:</w:t>
      </w:r>
      <w:proofErr w:type="gramEnd"/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0082"/>
    <w:rsid w:val="00204A02"/>
    <w:rsid w:val="00691532"/>
    <w:rsid w:val="007C4C3B"/>
    <w:rsid w:val="0086401E"/>
    <w:rsid w:val="008E3EFF"/>
    <w:rsid w:val="00BB4177"/>
    <w:rsid w:val="00C17967"/>
    <w:rsid w:val="00C50082"/>
    <w:rsid w:val="00CF377D"/>
    <w:rsid w:val="00D56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2011-04-06T17:54:00Z</dcterms:created>
  <dcterms:modified xsi:type="dcterms:W3CDTF">2011-04-06T17:54:00Z</dcterms:modified>
</cp:coreProperties>
</file>