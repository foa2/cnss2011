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FA6FDF" w:rsidRDefault="0094374F" w:rsidP="00204A02">
      <w:r w:rsidRPr="00FA6FDF">
        <w:t>BRq3</w:t>
      </w:r>
    </w:p>
    <w:p w:rsidR="00204A02" w:rsidRPr="00FA6FDF" w:rsidRDefault="00FA6FDF" w:rsidP="00204A02">
      <w:r w:rsidRPr="00FA6FDF">
        <w:rPr>
          <w:lang w:bidi="ar-SA"/>
        </w:rPr>
        <w:t xml:space="preserve">Referral bonus – Current </w:t>
      </w:r>
      <w:proofErr w:type="gramStart"/>
      <w:r w:rsidR="0094374F" w:rsidRPr="00FA6FDF">
        <w:rPr>
          <w:lang w:bidi="ar-SA"/>
        </w:rPr>
        <w:t>company</w:t>
      </w:r>
      <w:proofErr w:type="gramEnd"/>
    </w:p>
    <w:p w:rsidR="0094374F" w:rsidRPr="00FA6FDF" w:rsidRDefault="0094374F" w:rsidP="00204A02"/>
    <w:p w:rsidR="00204A02" w:rsidRPr="00FA6FDF" w:rsidRDefault="00204A02" w:rsidP="00204A02">
      <w:r w:rsidRPr="00FA6FDF">
        <w:t>Universe</w:t>
      </w:r>
    </w:p>
    <w:p w:rsidR="00B87E16" w:rsidRPr="00A800A5" w:rsidRDefault="00B87E16" w:rsidP="00B87E16">
      <w:proofErr w:type="gramStart"/>
      <w:r>
        <w:t>Persons who are or have</w:t>
      </w:r>
      <w:r w:rsidRPr="00A800A5">
        <w:t xml:space="preserve"> ever been employed and are able to work.</w:t>
      </w:r>
      <w:proofErr w:type="gramEnd"/>
    </w:p>
    <w:p w:rsidR="00204A02" w:rsidRPr="00FA6FDF" w:rsidRDefault="00204A02" w:rsidP="00204A02"/>
    <w:p w:rsidR="00204A02" w:rsidRPr="00FA6FDF" w:rsidRDefault="00204A02" w:rsidP="00204A02">
      <w:r w:rsidRPr="00FA6FDF">
        <w:t>Description</w:t>
      </w:r>
    </w:p>
    <w:p w:rsidR="00204A02" w:rsidRPr="00FA6FDF" w:rsidRDefault="00FA6FDF" w:rsidP="00204A02">
      <w:r w:rsidRPr="00FA6FDF">
        <w:t>BRq3 asks respondents if the company for which they currently or most recently work</w:t>
      </w:r>
      <w:r w:rsidR="00F03A39">
        <w:t>ed</w:t>
      </w:r>
      <w:r w:rsidRPr="00FA6FDF">
        <w:t xml:space="preserve"> pays a referral bonus.  </w:t>
      </w:r>
    </w:p>
    <w:p w:rsidR="00204A02" w:rsidRPr="00FA6FDF" w:rsidRDefault="00204A02" w:rsidP="00204A02"/>
    <w:p w:rsidR="00204A02" w:rsidRPr="00FA6FDF" w:rsidRDefault="00204A02" w:rsidP="00204A02">
      <w:r w:rsidRPr="00FA6FDF">
        <w:t>Comparability</w:t>
      </w:r>
    </w:p>
    <w:p w:rsidR="00204A02" w:rsidRPr="00FA6FDF" w:rsidRDefault="009B4509" w:rsidP="00204A02">
      <w:r>
        <w:t>BR3Q3 is comparable across years</w:t>
      </w:r>
    </w:p>
    <w:p w:rsidR="00204A02" w:rsidRPr="00FA6FDF" w:rsidRDefault="00204A02" w:rsidP="00204A02"/>
    <w:p w:rsidR="00204A02" w:rsidRPr="00FA6FDF" w:rsidRDefault="00204A02" w:rsidP="00204A02"/>
    <w:p w:rsidR="00204A02" w:rsidRPr="00FA6FDF" w:rsidRDefault="00204A02" w:rsidP="00204A02">
      <w:r w:rsidRPr="00FA6FDF">
        <w:t>Question to respondent</w:t>
      </w:r>
    </w:p>
    <w:p w:rsidR="00204A02" w:rsidRPr="00FA6FDF" w:rsidRDefault="009B4509" w:rsidP="009B4509">
      <w:r>
        <w:t xml:space="preserve">2008:  </w:t>
      </w:r>
      <w:r w:rsidR="00FA6FDF" w:rsidRPr="00FA6FDF">
        <w:rPr>
          <w:lang w:bidi="ar-SA"/>
        </w:rPr>
        <w:t>Many companies will give money called a "referral bonus" to a worker who finds someone who gets hired to fill a job opening at the company. For your job now (or if you are not working, for your last job), how much money, if any, does your company pay as a "referral bonus?"</w:t>
      </w:r>
    </w:p>
    <w:p w:rsidR="009B4509" w:rsidRPr="00DA5D1C" w:rsidRDefault="009B4509" w:rsidP="009B4509">
      <w:pPr>
        <w:pStyle w:val="SdaVar"/>
      </w:pPr>
      <w:r w:rsidRPr="009B4509">
        <w:rPr>
          <w:rFonts w:ascii="Times New Roman" w:hAnsi="Times New Roman"/>
          <w:sz w:val="24"/>
          <w:szCs w:val="24"/>
        </w:rPr>
        <w:t>2010:  Some employers offer something called a "re</w:t>
      </w:r>
      <w:r w:rsidR="00D8711B">
        <w:rPr>
          <w:rFonts w:ascii="Times New Roman" w:hAnsi="Times New Roman"/>
          <w:sz w:val="24"/>
          <w:szCs w:val="24"/>
        </w:rPr>
        <w:t xml:space="preserve">ferral bonus."  It is a reward </w:t>
      </w:r>
      <w:r w:rsidRPr="009B4509">
        <w:rPr>
          <w:rFonts w:ascii="Times New Roman" w:hAnsi="Times New Roman"/>
          <w:sz w:val="24"/>
          <w:szCs w:val="24"/>
        </w:rPr>
        <w:t>given to the employee who helps fill a job opening by finding and referring the person who gets the job.  What is the approximate dollar value (if any) of the reward your current/most recent employer offers as a "referral bonus"</w:t>
      </w:r>
      <w:r w:rsidRPr="00DA5D1C">
        <w:t>?</w:t>
      </w:r>
    </w:p>
    <w:p w:rsidR="009B4509" w:rsidRPr="00FA6FDF" w:rsidRDefault="009B4509" w:rsidP="009B4509"/>
    <w:p w:rsidR="00204A02" w:rsidRPr="00FA6FDF" w:rsidRDefault="00204A02" w:rsidP="00204A02"/>
    <w:p w:rsidR="00204A02" w:rsidRPr="00FA6FDF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FA6FDF" w:rsidRDefault="00204A02" w:rsidP="00204A02">
      <w:r w:rsidRPr="00FA6FDF">
        <w:t>Instructions to interviewer</w:t>
      </w:r>
    </w:p>
    <w:p w:rsidR="009B4509" w:rsidRPr="009B4509" w:rsidRDefault="009B4509" w:rsidP="009B4509">
      <w:pPr>
        <w:pStyle w:val="SdaVar"/>
        <w:rPr>
          <w:rFonts w:ascii="Times New Roman" w:hAnsi="Times New Roman"/>
          <w:sz w:val="24"/>
          <w:szCs w:val="24"/>
        </w:rPr>
      </w:pPr>
      <w:r w:rsidRPr="009B4509">
        <w:rPr>
          <w:rFonts w:ascii="Times New Roman" w:hAnsi="Times New Roman"/>
          <w:sz w:val="24"/>
          <w:szCs w:val="24"/>
        </w:rPr>
        <w:t>2010: Probe to be sure that respondents are at least giving their best estimate of a dollar value for the bonus.</w:t>
      </w:r>
    </w:p>
    <w:p w:rsidR="009B4509" w:rsidRDefault="009B4509"/>
    <w:p w:rsidR="00204A02" w:rsidRPr="00FA6FDF" w:rsidRDefault="00204A02"/>
    <w:p w:rsidR="00204A02" w:rsidRPr="00FA6FDF" w:rsidRDefault="00204A02"/>
    <w:sectPr w:rsidR="00204A02" w:rsidRPr="00FA6FD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74F"/>
    <w:rsid w:val="00204A02"/>
    <w:rsid w:val="002A2135"/>
    <w:rsid w:val="00433AA5"/>
    <w:rsid w:val="00691532"/>
    <w:rsid w:val="0086401E"/>
    <w:rsid w:val="008811B5"/>
    <w:rsid w:val="008E3EFF"/>
    <w:rsid w:val="0094374F"/>
    <w:rsid w:val="009B4509"/>
    <w:rsid w:val="00B87E16"/>
    <w:rsid w:val="00BB4177"/>
    <w:rsid w:val="00C17967"/>
    <w:rsid w:val="00D8711B"/>
    <w:rsid w:val="00F03A39"/>
    <w:rsid w:val="00FA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2011-04-06T15:13:00Z</dcterms:created>
  <dcterms:modified xsi:type="dcterms:W3CDTF">2011-04-10T14:58:00Z</dcterms:modified>
</cp:coreProperties>
</file>