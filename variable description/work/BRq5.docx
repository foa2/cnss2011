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FA6FDF" w:rsidRDefault="00C84E65" w:rsidP="00204A02">
      <w:r>
        <w:t>BRq5</w:t>
      </w:r>
    </w:p>
    <w:p w:rsidR="00204A02" w:rsidRPr="00FA6FDF" w:rsidRDefault="00C84E65" w:rsidP="00204A02">
      <w:r>
        <w:rPr>
          <w:lang w:bidi="ar-SA"/>
        </w:rPr>
        <w:t>Times shared job opportunity</w:t>
      </w:r>
    </w:p>
    <w:p w:rsidR="0094374F" w:rsidRPr="00FA6FDF" w:rsidRDefault="0094374F" w:rsidP="00204A02"/>
    <w:p w:rsidR="00204A02" w:rsidRPr="00FA6FDF" w:rsidRDefault="00204A02" w:rsidP="00204A02">
      <w:r w:rsidRPr="00FA6FDF">
        <w:t>Universe</w:t>
      </w:r>
    </w:p>
    <w:p w:rsidR="00B87E16" w:rsidRPr="00A800A5" w:rsidRDefault="00B87E16" w:rsidP="00B87E16">
      <w:proofErr w:type="gramStart"/>
      <w:r>
        <w:t>Persons who are or have</w:t>
      </w:r>
      <w:r w:rsidRPr="00A800A5">
        <w:t xml:space="preserve"> ever been employed and are able to work.</w:t>
      </w:r>
      <w:proofErr w:type="gramEnd"/>
    </w:p>
    <w:p w:rsidR="00204A02" w:rsidRPr="00FA6FDF" w:rsidRDefault="00204A02" w:rsidP="00204A02"/>
    <w:p w:rsidR="00204A02" w:rsidRPr="00FA6FDF" w:rsidRDefault="00204A02" w:rsidP="00204A02">
      <w:r w:rsidRPr="00FA6FDF">
        <w:t>Description</w:t>
      </w:r>
    </w:p>
    <w:p w:rsidR="004742ED" w:rsidRDefault="004742ED" w:rsidP="004742ED">
      <w:r>
        <w:t>BRQ5</w:t>
      </w:r>
      <w:r w:rsidR="00FA6FDF" w:rsidRPr="00FA6FDF">
        <w:t xml:space="preserve"> asks respondents </w:t>
      </w:r>
      <w:r w:rsidR="002545AF">
        <w:t xml:space="preserve">how </w:t>
      </w:r>
      <w:r>
        <w:t xml:space="preserve">many times they had referred people they know to job opportunities during a given time period.  Wording of the question </w:t>
      </w:r>
      <w:r w:rsidR="002545AF">
        <w:t xml:space="preserve">to an individual respondent (that is, the time period specified) </w:t>
      </w:r>
      <w:r>
        <w:t>is determined on their grouping assigned by variable BRQ5RAND.</w:t>
      </w:r>
    </w:p>
    <w:p w:rsidR="00204A02" w:rsidRDefault="00204A02" w:rsidP="00204A02"/>
    <w:p w:rsidR="004742ED" w:rsidRPr="00FA6FDF" w:rsidRDefault="004742ED" w:rsidP="00204A02"/>
    <w:p w:rsidR="00204A02" w:rsidRPr="00FA6FDF" w:rsidRDefault="00204A02" w:rsidP="00204A02">
      <w:r w:rsidRPr="00FA6FDF">
        <w:t>Comparability</w:t>
      </w:r>
    </w:p>
    <w:p w:rsidR="00204A02" w:rsidRPr="00FA6FDF" w:rsidRDefault="00204A02" w:rsidP="00204A02"/>
    <w:p w:rsidR="00204A02" w:rsidRPr="00FA6FDF" w:rsidRDefault="00204A02" w:rsidP="00204A02"/>
    <w:p w:rsidR="00204A02" w:rsidRPr="00FA6FDF" w:rsidRDefault="00204A02" w:rsidP="00204A02">
      <w:r w:rsidRPr="00FA6FDF">
        <w:t>Question to respondent</w:t>
      </w:r>
    </w:p>
    <w:p w:rsidR="004742ED" w:rsidRPr="004742ED" w:rsidRDefault="004742ED" w:rsidP="004742ED">
      <w:pPr>
        <w:pStyle w:val="SdaVar"/>
        <w:rPr>
          <w:rFonts w:ascii="Times New Roman" w:hAnsi="Times New Roman"/>
          <w:sz w:val="24"/>
          <w:szCs w:val="24"/>
        </w:rPr>
      </w:pPr>
      <w:r w:rsidRPr="004742ED">
        <w:rPr>
          <w:rFonts w:ascii="Times New Roman" w:hAnsi="Times New Roman"/>
          <w:sz w:val="24"/>
          <w:szCs w:val="24"/>
        </w:rPr>
        <w:t>During the past [12 months/24 months], how many family members, friends, or acquaintances did you personally tell about one or more job opportunities in case they might want to apply for those jobs?</w:t>
      </w:r>
    </w:p>
    <w:p w:rsidR="009B4509" w:rsidRPr="00FA6FDF" w:rsidRDefault="009B4509" w:rsidP="009B4509"/>
    <w:p w:rsidR="00204A02" w:rsidRPr="00FA6FDF" w:rsidRDefault="00204A02" w:rsidP="00204A02"/>
    <w:p w:rsidR="00204A02" w:rsidRPr="00FA6FD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A6FDF" w:rsidRDefault="00204A02" w:rsidP="00204A02">
      <w:r w:rsidRPr="00FA6FDF">
        <w:t>Instructions to interviewer</w:t>
      </w:r>
    </w:p>
    <w:p w:rsidR="009B4509" w:rsidRPr="009B4509" w:rsidRDefault="009B4509" w:rsidP="009B4509">
      <w:pPr>
        <w:pStyle w:val="SdaVar"/>
        <w:rPr>
          <w:rFonts w:ascii="Times New Roman" w:hAnsi="Times New Roman"/>
          <w:sz w:val="24"/>
          <w:szCs w:val="24"/>
        </w:rPr>
      </w:pPr>
      <w:r w:rsidRPr="009B4509">
        <w:rPr>
          <w:rFonts w:ascii="Times New Roman" w:hAnsi="Times New Roman"/>
          <w:sz w:val="24"/>
          <w:szCs w:val="24"/>
        </w:rPr>
        <w:t>2010</w:t>
      </w:r>
      <w:r w:rsidRPr="004742ED">
        <w:rPr>
          <w:rFonts w:ascii="Times New Roman" w:hAnsi="Times New Roman"/>
          <w:sz w:val="24"/>
          <w:szCs w:val="24"/>
        </w:rPr>
        <w:t xml:space="preserve">: </w:t>
      </w:r>
      <w:r w:rsidR="004742ED">
        <w:rPr>
          <w:rFonts w:ascii="Times New Roman" w:hAnsi="Times New Roman"/>
          <w:sz w:val="24"/>
          <w:szCs w:val="24"/>
        </w:rPr>
        <w:t xml:space="preserve"> </w:t>
      </w:r>
      <w:r w:rsidR="004742ED" w:rsidRPr="004742ED">
        <w:rPr>
          <w:rFonts w:ascii="Times New Roman" w:hAnsi="Times New Roman"/>
          <w:sz w:val="24"/>
          <w:szCs w:val="24"/>
        </w:rPr>
        <w:t>As always, probe by asking for a best guess</w:t>
      </w:r>
    </w:p>
    <w:p w:rsidR="009B4509" w:rsidRDefault="009B4509"/>
    <w:p w:rsidR="00204A02" w:rsidRPr="00FA6FDF" w:rsidRDefault="00204A02"/>
    <w:p w:rsidR="00204A02" w:rsidRPr="00FA6FDF" w:rsidRDefault="00204A02"/>
    <w:sectPr w:rsidR="00204A02" w:rsidRPr="00FA6FD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74F"/>
    <w:rsid w:val="000B14CC"/>
    <w:rsid w:val="00204A02"/>
    <w:rsid w:val="002545AF"/>
    <w:rsid w:val="00433AA5"/>
    <w:rsid w:val="004742ED"/>
    <w:rsid w:val="00691532"/>
    <w:rsid w:val="0086401E"/>
    <w:rsid w:val="008811B5"/>
    <w:rsid w:val="008E3EFF"/>
    <w:rsid w:val="0094374F"/>
    <w:rsid w:val="009B4509"/>
    <w:rsid w:val="00B87E16"/>
    <w:rsid w:val="00BB4177"/>
    <w:rsid w:val="00C17967"/>
    <w:rsid w:val="00C84E65"/>
    <w:rsid w:val="00F03A39"/>
    <w:rsid w:val="00FA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EF5BD-923B-433E-AEA7-59DC798A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2011-04-06T15:16:00Z</dcterms:created>
  <dcterms:modified xsi:type="dcterms:W3CDTF">2011-04-10T15:01:00Z</dcterms:modified>
</cp:coreProperties>
</file>