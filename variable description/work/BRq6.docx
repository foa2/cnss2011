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FA6FDF" w:rsidRDefault="00525E55" w:rsidP="00204A02">
      <w:r>
        <w:t>BRq6</w:t>
      </w:r>
    </w:p>
    <w:p w:rsidR="00204A02" w:rsidRPr="00FA6FDF" w:rsidRDefault="00525E55" w:rsidP="00204A02">
      <w:r>
        <w:rPr>
          <w:lang w:bidi="ar-SA"/>
        </w:rPr>
        <w:t>With your employer – Job referral</w:t>
      </w:r>
    </w:p>
    <w:p w:rsidR="0094374F" w:rsidRPr="00FA6FDF" w:rsidRDefault="0094374F" w:rsidP="00204A02"/>
    <w:p w:rsidR="00204A02" w:rsidRPr="00FA6FDF" w:rsidRDefault="00204A02" w:rsidP="00204A02">
      <w:r w:rsidRPr="00FA6FDF">
        <w:t>Universe</w:t>
      </w:r>
    </w:p>
    <w:p w:rsidR="00B87E16" w:rsidRPr="00A800A5" w:rsidRDefault="00B87E16" w:rsidP="00B87E16">
      <w:r>
        <w:t>Persons who are or have</w:t>
      </w:r>
      <w:r w:rsidRPr="00A800A5">
        <w:t xml:space="preserve"> ever bee</w:t>
      </w:r>
      <w:r w:rsidR="00525E55">
        <w:t xml:space="preserve">n employed and are able to work and had shared </w:t>
      </w:r>
      <w:r w:rsidR="001874AB">
        <w:t xml:space="preserve">information about </w:t>
      </w:r>
      <w:r w:rsidR="00525E55">
        <w:t>a job opportunity</w:t>
      </w:r>
    </w:p>
    <w:p w:rsidR="00204A02" w:rsidRPr="00FA6FDF" w:rsidRDefault="00204A02" w:rsidP="00204A02"/>
    <w:p w:rsidR="00204A02" w:rsidRPr="00FA6FDF" w:rsidRDefault="00204A02" w:rsidP="00204A02">
      <w:r w:rsidRPr="00FA6FDF">
        <w:t>Description</w:t>
      </w:r>
    </w:p>
    <w:p w:rsidR="004742ED" w:rsidRDefault="00525E55" w:rsidP="004742ED">
      <w:r>
        <w:t>BRQ6</w:t>
      </w:r>
      <w:r w:rsidR="00FA6FDF" w:rsidRPr="00FA6FDF">
        <w:t xml:space="preserve"> asks respondents </w:t>
      </w:r>
      <w:r>
        <w:t xml:space="preserve">if the most recent instance when they had referred an acquaintance to a </w:t>
      </w:r>
      <w:r w:rsidR="004742ED">
        <w:t xml:space="preserve">job </w:t>
      </w:r>
      <w:r>
        <w:t>opportunity</w:t>
      </w:r>
      <w:r w:rsidR="004742ED">
        <w:t xml:space="preserve"> </w:t>
      </w:r>
      <w:r>
        <w:t xml:space="preserve">(responded </w:t>
      </w:r>
      <w:r w:rsidRPr="00525E55">
        <w:rPr>
          <w:i/>
        </w:rPr>
        <w:t>Yes</w:t>
      </w:r>
      <w:r>
        <w:t xml:space="preserve"> to BRq5) was with their own employer at the time of the referral.  </w:t>
      </w:r>
    </w:p>
    <w:p w:rsidR="00204A02" w:rsidRDefault="00204A02" w:rsidP="00204A02"/>
    <w:p w:rsidR="004742ED" w:rsidRPr="00FA6FDF" w:rsidRDefault="004742ED" w:rsidP="00204A02"/>
    <w:p w:rsidR="00204A02" w:rsidRPr="00FA6FDF" w:rsidRDefault="00204A02" w:rsidP="00204A02">
      <w:r w:rsidRPr="00FA6FDF">
        <w:t>Comparability</w:t>
      </w:r>
    </w:p>
    <w:p w:rsidR="00204A02" w:rsidRPr="00FA6FDF" w:rsidRDefault="00204A02" w:rsidP="00204A02"/>
    <w:p w:rsidR="00204A02" w:rsidRPr="00FA6FDF" w:rsidRDefault="00204A02" w:rsidP="00204A02"/>
    <w:p w:rsidR="00204A02" w:rsidRPr="00FA6FDF" w:rsidRDefault="00204A02" w:rsidP="00204A02">
      <w:r w:rsidRPr="00FA6FDF">
        <w:t>Question to respondent</w:t>
      </w:r>
    </w:p>
    <w:p w:rsidR="00525E55" w:rsidRPr="00525E55" w:rsidRDefault="00525E55" w:rsidP="00525E55">
      <w:pPr>
        <w:pStyle w:val="SdaVar"/>
        <w:rPr>
          <w:rFonts w:ascii="Times New Roman" w:hAnsi="Times New Roman"/>
          <w:sz w:val="24"/>
          <w:szCs w:val="24"/>
        </w:rPr>
      </w:pPr>
      <w:r w:rsidRPr="00525E55">
        <w:rPr>
          <w:rFonts w:ascii="Times New Roman" w:hAnsi="Times New Roman"/>
          <w:sz w:val="24"/>
          <w:szCs w:val="24"/>
        </w:rPr>
        <w:t>Recalling the most recent time you told someone about a job opportunity in case they might want to apply for that job, plea</w:t>
      </w:r>
      <w:r w:rsidR="001874AB">
        <w:rPr>
          <w:rFonts w:ascii="Times New Roman" w:hAnsi="Times New Roman"/>
          <w:sz w:val="24"/>
          <w:szCs w:val="24"/>
        </w:rPr>
        <w:t xml:space="preserve">se answer the following </w:t>
      </w:r>
      <w:r w:rsidRPr="00525E55">
        <w:rPr>
          <w:rFonts w:ascii="Times New Roman" w:hAnsi="Times New Roman"/>
          <w:sz w:val="24"/>
          <w:szCs w:val="24"/>
        </w:rPr>
        <w:t>questions: Was the job opportunity with your employer at the time?</w:t>
      </w:r>
    </w:p>
    <w:p w:rsidR="004742ED" w:rsidRPr="004742ED" w:rsidRDefault="004742ED" w:rsidP="004742ED">
      <w:pPr>
        <w:pStyle w:val="SdaVar"/>
        <w:rPr>
          <w:rFonts w:ascii="Times New Roman" w:hAnsi="Times New Roman"/>
          <w:sz w:val="24"/>
          <w:szCs w:val="24"/>
        </w:rPr>
      </w:pPr>
    </w:p>
    <w:p w:rsidR="009B4509" w:rsidRPr="00FA6FDF" w:rsidRDefault="009B4509" w:rsidP="009B4509"/>
    <w:p w:rsidR="00204A02" w:rsidRPr="00FA6FDF" w:rsidRDefault="00204A02" w:rsidP="00204A02"/>
    <w:p w:rsidR="00204A02" w:rsidRPr="00FA6FDF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FA6FDF" w:rsidRDefault="00204A02" w:rsidP="00204A02">
      <w:r w:rsidRPr="00FA6FDF">
        <w:t>Instructions to interviewer</w:t>
      </w:r>
    </w:p>
    <w:p w:rsidR="009B4509" w:rsidRDefault="009B4509"/>
    <w:p w:rsidR="00204A02" w:rsidRPr="00FA6FDF" w:rsidRDefault="00204A02"/>
    <w:p w:rsidR="00204A02" w:rsidRPr="00FA6FDF" w:rsidRDefault="00204A02"/>
    <w:sectPr w:rsidR="00204A02" w:rsidRPr="00FA6FD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374F"/>
    <w:rsid w:val="001874AB"/>
    <w:rsid w:val="00204A02"/>
    <w:rsid w:val="00433AA5"/>
    <w:rsid w:val="004742ED"/>
    <w:rsid w:val="00525E55"/>
    <w:rsid w:val="00691532"/>
    <w:rsid w:val="006D643D"/>
    <w:rsid w:val="00843E61"/>
    <w:rsid w:val="0086401E"/>
    <w:rsid w:val="008811B5"/>
    <w:rsid w:val="008E3EFF"/>
    <w:rsid w:val="0094374F"/>
    <w:rsid w:val="009B4509"/>
    <w:rsid w:val="00B87E16"/>
    <w:rsid w:val="00BB4177"/>
    <w:rsid w:val="00C17967"/>
    <w:rsid w:val="00C84E65"/>
    <w:rsid w:val="00E51B45"/>
    <w:rsid w:val="00F03A39"/>
    <w:rsid w:val="00FA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B665C-A858-415F-93D0-7A1A6820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2011-04-06T15:48:00Z</dcterms:created>
  <dcterms:modified xsi:type="dcterms:W3CDTF">2011-04-10T15:03:00Z</dcterms:modified>
</cp:coreProperties>
</file>