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99" w:rsidRPr="00EE5A99" w:rsidRDefault="00EE5A99" w:rsidP="00204A02">
      <w:proofErr w:type="gramStart"/>
      <w:r w:rsidRPr="00EE5A99">
        <w:t>employ</w:t>
      </w:r>
      <w:proofErr w:type="gramEnd"/>
    </w:p>
    <w:p w:rsidR="00204A02" w:rsidRPr="00EE5A99" w:rsidRDefault="00EE5A99" w:rsidP="00204A02">
      <w:r w:rsidRPr="00EE5A99">
        <w:t>Employed</w:t>
      </w:r>
    </w:p>
    <w:p w:rsidR="00EE5A99" w:rsidRPr="00EE5A99" w:rsidRDefault="00EE5A99" w:rsidP="00204A02"/>
    <w:p w:rsidR="00204A02" w:rsidRPr="00EE5A99" w:rsidRDefault="00204A02" w:rsidP="00204A02">
      <w:r w:rsidRPr="00EE5A99">
        <w:t>Universe</w:t>
      </w:r>
    </w:p>
    <w:p w:rsidR="00204A02" w:rsidRPr="00EE5A99" w:rsidRDefault="00EE5A99" w:rsidP="00204A02">
      <w:r w:rsidRPr="00EE5A99">
        <w:t>All persons</w:t>
      </w:r>
    </w:p>
    <w:p w:rsidR="00204A02" w:rsidRPr="00EE5A99" w:rsidRDefault="00204A02" w:rsidP="00204A02"/>
    <w:p w:rsidR="00204A02" w:rsidRPr="00EE5A99" w:rsidRDefault="00204A02" w:rsidP="00204A02">
      <w:r w:rsidRPr="00EE5A99">
        <w:t>Description</w:t>
      </w:r>
    </w:p>
    <w:p w:rsidR="00204A02" w:rsidRPr="00EE5A99" w:rsidRDefault="00EE5A99" w:rsidP="00204A02">
      <w:r w:rsidRPr="00EE5A99">
        <w:t xml:space="preserve">EMPLOY asks respondents for their employment status in the preceding week. </w:t>
      </w:r>
    </w:p>
    <w:p w:rsidR="00204A02" w:rsidRPr="00EE5A99" w:rsidRDefault="00204A02" w:rsidP="00204A02"/>
    <w:p w:rsidR="00204A02" w:rsidRPr="00EE5A99" w:rsidRDefault="00204A02" w:rsidP="00204A02">
      <w:r w:rsidRPr="00EE5A99">
        <w:t>Comparability</w:t>
      </w:r>
    </w:p>
    <w:p w:rsidR="00204A02" w:rsidRPr="00EE5A99" w:rsidRDefault="00EE5A99" w:rsidP="00204A02">
      <w:r>
        <w:t>Possible responses in 2009</w:t>
      </w:r>
      <w:r w:rsidRPr="00AD7B90">
        <w:t xml:space="preserve"> included</w:t>
      </w:r>
      <w:r>
        <w:t xml:space="preserve"> </w:t>
      </w:r>
      <w:proofErr w:type="gramStart"/>
      <w:r w:rsidR="00F1090A">
        <w:rPr>
          <w:i/>
        </w:rPr>
        <w:t>Do</w:t>
      </w:r>
      <w:proofErr w:type="gramEnd"/>
      <w:r w:rsidR="00F1090A">
        <w:rPr>
          <w:i/>
        </w:rPr>
        <w:t xml:space="preserve"> </w:t>
      </w:r>
      <w:r w:rsidRPr="00EE5A99">
        <w:rPr>
          <w:i/>
        </w:rPr>
        <w:t>not know</w:t>
      </w:r>
      <w:r w:rsidRPr="00AD7B90">
        <w:t xml:space="preserve">. This category </w:t>
      </w:r>
      <w:r w:rsidR="00F1090A">
        <w:t xml:space="preserve">was </w:t>
      </w:r>
      <w:r>
        <w:t>not in the</w:t>
      </w:r>
      <w:r w:rsidRPr="00AD7B90">
        <w:t xml:space="preserve"> response list </w:t>
      </w:r>
      <w:r>
        <w:t>for</w:t>
      </w:r>
      <w:r w:rsidR="00F1090A">
        <w:t xml:space="preserve"> 2008 and 2010.</w:t>
      </w:r>
    </w:p>
    <w:p w:rsidR="00204A02" w:rsidRPr="00EE5A99" w:rsidRDefault="00204A02" w:rsidP="00204A02"/>
    <w:p w:rsidR="00204A02" w:rsidRPr="00EE5A99" w:rsidRDefault="00204A02" w:rsidP="00204A02"/>
    <w:p w:rsidR="00204A02" w:rsidRPr="00EE5A99" w:rsidRDefault="00204A02" w:rsidP="00204A02">
      <w:r w:rsidRPr="00EE5A99">
        <w:t>Question to respondent</w:t>
      </w:r>
    </w:p>
    <w:p w:rsidR="00204A02" w:rsidRPr="00EE5A99" w:rsidRDefault="00EE5A99" w:rsidP="00D217D2">
      <w:pPr>
        <w:autoSpaceDE w:val="0"/>
        <w:autoSpaceDN w:val="0"/>
        <w:adjustRightInd w:val="0"/>
      </w:pPr>
      <w:r w:rsidRPr="00EE5A99">
        <w:rPr>
          <w:lang w:bidi="ar-SA"/>
        </w:rPr>
        <w:t>Now I am going to ask you some basic questions about your employment just</w:t>
      </w:r>
      <w:r w:rsidR="00D217D2">
        <w:rPr>
          <w:lang w:bidi="ar-SA"/>
        </w:rPr>
        <w:t xml:space="preserve"> </w:t>
      </w:r>
      <w:r w:rsidRPr="00EE5A99">
        <w:rPr>
          <w:lang w:bidi="ar-SA"/>
        </w:rPr>
        <w:t>to make sure we have opinions and views from all different sorts of people.</w:t>
      </w:r>
      <w:r w:rsidR="00D217D2">
        <w:rPr>
          <w:lang w:bidi="ar-SA"/>
        </w:rPr>
        <w:t xml:space="preserve"> </w:t>
      </w:r>
      <w:r w:rsidRPr="00EE5A99">
        <w:rPr>
          <w:lang w:bidi="ar-SA"/>
        </w:rPr>
        <w:t>Last week, did you do any work for either pay or profit? Include</w:t>
      </w:r>
      <w:r w:rsidR="00D217D2">
        <w:rPr>
          <w:lang w:bidi="ar-SA"/>
        </w:rPr>
        <w:t xml:space="preserve"> </w:t>
      </w:r>
      <w:r w:rsidRPr="00EE5A99">
        <w:rPr>
          <w:lang w:bidi="ar-SA"/>
        </w:rPr>
        <w:t>any job from which you were t</w:t>
      </w:r>
      <w:r w:rsidR="00F1090A">
        <w:rPr>
          <w:lang w:bidi="ar-SA"/>
        </w:rPr>
        <w:t>emporarily absent</w:t>
      </w:r>
      <w:r w:rsidRPr="00EE5A99">
        <w:rPr>
          <w:lang w:bidi="ar-SA"/>
        </w:rPr>
        <w:t xml:space="preserve"> or "on layoff."</w:t>
      </w:r>
    </w:p>
    <w:p w:rsidR="00204A02" w:rsidRPr="00EE5A99" w:rsidRDefault="00204A02" w:rsidP="00204A02"/>
    <w:p w:rsidR="00204A02" w:rsidRPr="00EE5A99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EE5A99" w:rsidRDefault="00204A02" w:rsidP="00204A02">
      <w:r w:rsidRPr="00EE5A99">
        <w:t>Instructions to interviewer</w:t>
      </w:r>
    </w:p>
    <w:p w:rsidR="008E3EFF" w:rsidRPr="00EE5A99" w:rsidRDefault="008E3EFF"/>
    <w:p w:rsidR="00204A02" w:rsidRPr="00EE5A99" w:rsidRDefault="00204A02"/>
    <w:p w:rsidR="00204A02" w:rsidRPr="00EE5A99" w:rsidRDefault="00204A02"/>
    <w:sectPr w:rsidR="00204A02" w:rsidRPr="00EE5A99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A99"/>
    <w:rsid w:val="00204A02"/>
    <w:rsid w:val="00691532"/>
    <w:rsid w:val="0086401E"/>
    <w:rsid w:val="008E3EFF"/>
    <w:rsid w:val="00BB4177"/>
    <w:rsid w:val="00C17967"/>
    <w:rsid w:val="00C83298"/>
    <w:rsid w:val="00D217D2"/>
    <w:rsid w:val="00EE5A99"/>
    <w:rsid w:val="00F1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2011-03-30T21:31:00Z</dcterms:created>
  <dcterms:modified xsi:type="dcterms:W3CDTF">2011-03-30T21:31:00Z</dcterms:modified>
</cp:coreProperties>
</file>