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9B42C9" w:rsidRDefault="00F63607" w:rsidP="00204A02">
      <w:proofErr w:type="spellStart"/>
      <w:proofErr w:type="gramStart"/>
      <w:r>
        <w:t>hrswrk</w:t>
      </w:r>
      <w:proofErr w:type="spellEnd"/>
      <w:proofErr w:type="gramEnd"/>
    </w:p>
    <w:p w:rsidR="00204A02" w:rsidRPr="009B42C9" w:rsidRDefault="009B42C9" w:rsidP="00204A02">
      <w:r w:rsidRPr="009B42C9">
        <w:t>Hours usually worked/week</w:t>
      </w:r>
    </w:p>
    <w:p w:rsidR="00204A02" w:rsidRPr="009B42C9" w:rsidRDefault="00204A02" w:rsidP="00204A02"/>
    <w:p w:rsidR="00204A02" w:rsidRPr="009B42C9" w:rsidRDefault="00204A02" w:rsidP="00204A02">
      <w:r w:rsidRPr="009B42C9">
        <w:t>Universe</w:t>
      </w:r>
    </w:p>
    <w:p w:rsidR="009B42C9" w:rsidRPr="009B42C9" w:rsidRDefault="009B42C9" w:rsidP="009B42C9">
      <w:r w:rsidRPr="009B42C9">
        <w:t xml:space="preserve">Persons who reported </w:t>
      </w:r>
      <w:r>
        <w:t>being</w:t>
      </w:r>
      <w:r w:rsidRPr="009B42C9">
        <w:t xml:space="preserve"> employed in the preceding week</w:t>
      </w:r>
    </w:p>
    <w:p w:rsidR="00204A02" w:rsidRPr="009B42C9" w:rsidRDefault="00204A02" w:rsidP="00204A02"/>
    <w:p w:rsidR="00204A02" w:rsidRPr="009B42C9" w:rsidRDefault="00204A02" w:rsidP="00204A02"/>
    <w:p w:rsidR="00204A02" w:rsidRPr="009B42C9" w:rsidRDefault="00204A02" w:rsidP="00204A02">
      <w:r w:rsidRPr="009B42C9">
        <w:t>Description</w:t>
      </w:r>
    </w:p>
    <w:p w:rsidR="00204A02" w:rsidRPr="009B42C9" w:rsidRDefault="00F63607" w:rsidP="00204A02">
      <w:r>
        <w:t>HRSWRK</w:t>
      </w:r>
      <w:r w:rsidR="009B42C9" w:rsidRPr="009B42C9">
        <w:t xml:space="preserve"> asks respondents how many hours they worked in the preceding week at all jobs they held. </w:t>
      </w:r>
    </w:p>
    <w:p w:rsidR="00204A02" w:rsidRPr="009B42C9" w:rsidRDefault="00204A02" w:rsidP="00204A02"/>
    <w:p w:rsidR="00204A02" w:rsidRPr="009B42C9" w:rsidRDefault="00204A02" w:rsidP="00204A02">
      <w:r w:rsidRPr="009B42C9">
        <w:t>Comparability</w:t>
      </w:r>
    </w:p>
    <w:p w:rsidR="009B42C9" w:rsidRPr="009B42C9" w:rsidRDefault="00F63607" w:rsidP="009B42C9">
      <w:r>
        <w:t>HRSWRK</w:t>
      </w:r>
      <w:r w:rsidR="009B42C9" w:rsidRPr="009B42C9">
        <w:t xml:space="preserve"> is comparable across years.</w:t>
      </w:r>
    </w:p>
    <w:p w:rsidR="00204A02" w:rsidRPr="009B42C9" w:rsidRDefault="00204A02" w:rsidP="00204A02"/>
    <w:p w:rsidR="00204A02" w:rsidRPr="009B42C9" w:rsidRDefault="00204A02" w:rsidP="00204A02"/>
    <w:p w:rsidR="00204A02" w:rsidRPr="009B42C9" w:rsidRDefault="00204A02" w:rsidP="00204A02"/>
    <w:p w:rsidR="00204A02" w:rsidRPr="009B42C9" w:rsidRDefault="00204A02" w:rsidP="00204A02">
      <w:r w:rsidRPr="009B42C9">
        <w:t>Question to respondent</w:t>
      </w:r>
    </w:p>
    <w:p w:rsidR="00204A02" w:rsidRPr="009B42C9" w:rsidRDefault="009B42C9" w:rsidP="00204A02">
      <w:r w:rsidRPr="009B42C9">
        <w:rPr>
          <w:lang w:bidi="ar-SA"/>
        </w:rPr>
        <w:t>How many hours did you work last week, at all jobs?</w:t>
      </w:r>
    </w:p>
    <w:p w:rsidR="00204A02" w:rsidRPr="009B42C9" w:rsidRDefault="00204A02" w:rsidP="00204A02"/>
    <w:p w:rsidR="00204A02" w:rsidRPr="009B42C9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9B42C9" w:rsidRDefault="00204A02" w:rsidP="00204A02">
      <w:r w:rsidRPr="009B42C9">
        <w:t>Instructions to interviewer</w:t>
      </w:r>
    </w:p>
    <w:p w:rsidR="008E3EFF" w:rsidRPr="009B42C9" w:rsidRDefault="008E3EFF"/>
    <w:p w:rsidR="00204A02" w:rsidRPr="009B42C9" w:rsidRDefault="00204A02"/>
    <w:p w:rsidR="00204A02" w:rsidRPr="009B42C9" w:rsidRDefault="00204A02"/>
    <w:sectPr w:rsidR="00204A02" w:rsidRPr="009B42C9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2C9"/>
    <w:rsid w:val="00204A02"/>
    <w:rsid w:val="00691532"/>
    <w:rsid w:val="0086401E"/>
    <w:rsid w:val="008E3EFF"/>
    <w:rsid w:val="009B42C9"/>
    <w:rsid w:val="00BB4177"/>
    <w:rsid w:val="00C17967"/>
    <w:rsid w:val="00C630AE"/>
    <w:rsid w:val="00C83298"/>
    <w:rsid w:val="00CC58DD"/>
    <w:rsid w:val="00CD6734"/>
    <w:rsid w:val="00F63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cp:lastPrinted>2010-03-23T13:40:00Z</cp:lastPrinted>
  <dcterms:created xsi:type="dcterms:W3CDTF">2011-03-30T21:32:00Z</dcterms:created>
  <dcterms:modified xsi:type="dcterms:W3CDTF">2011-03-30T21:32:00Z</dcterms:modified>
</cp:coreProperties>
</file>