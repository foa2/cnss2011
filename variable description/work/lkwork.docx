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356F1F" w:rsidRDefault="00356F1F" w:rsidP="00204A02">
      <w:proofErr w:type="spellStart"/>
      <w:proofErr w:type="gramStart"/>
      <w:r w:rsidRPr="00356F1F">
        <w:t>lkwork</w:t>
      </w:r>
      <w:proofErr w:type="spellEnd"/>
      <w:proofErr w:type="gramEnd"/>
    </w:p>
    <w:p w:rsidR="00204A02" w:rsidRPr="00356F1F" w:rsidRDefault="00356F1F" w:rsidP="00204A02">
      <w:r w:rsidRPr="00356F1F">
        <w:t>Looking for new work</w:t>
      </w:r>
    </w:p>
    <w:p w:rsidR="00204A02" w:rsidRPr="00356F1F" w:rsidRDefault="00204A02" w:rsidP="00204A02"/>
    <w:p w:rsidR="00204A02" w:rsidRPr="00356F1F" w:rsidRDefault="00204A02" w:rsidP="00204A02">
      <w:r w:rsidRPr="00356F1F">
        <w:t>Universe</w:t>
      </w:r>
    </w:p>
    <w:p w:rsidR="00204A02" w:rsidRPr="00356F1F" w:rsidRDefault="00891299" w:rsidP="00204A02">
      <w:proofErr w:type="gramStart"/>
      <w:r>
        <w:t>Persons</w:t>
      </w:r>
      <w:r w:rsidR="00356F1F" w:rsidRPr="00356F1F">
        <w:t xml:space="preserve"> who reported being employed, unemployed, retired, or disabled.</w:t>
      </w:r>
      <w:proofErr w:type="gramEnd"/>
      <w:r w:rsidR="00356F1F" w:rsidRPr="00356F1F">
        <w:t xml:space="preserve">  Does not include persons who reported being unable to work.</w:t>
      </w:r>
    </w:p>
    <w:p w:rsidR="00204A02" w:rsidRPr="00356F1F" w:rsidRDefault="00204A02" w:rsidP="00204A02"/>
    <w:p w:rsidR="00204A02" w:rsidRPr="00356F1F" w:rsidRDefault="00204A02" w:rsidP="00204A02">
      <w:r w:rsidRPr="00356F1F">
        <w:t>Description</w:t>
      </w:r>
    </w:p>
    <w:p w:rsidR="00204A02" w:rsidRPr="00356F1F" w:rsidRDefault="00356F1F" w:rsidP="00204A02">
      <w:r w:rsidRPr="00356F1F">
        <w:t>LKWORK asks if respondents have looked for a job any time in the preceding four weeks.</w:t>
      </w:r>
    </w:p>
    <w:p w:rsidR="00204A02" w:rsidRPr="00356F1F" w:rsidRDefault="00204A02" w:rsidP="00204A02"/>
    <w:p w:rsidR="00204A02" w:rsidRPr="00356F1F" w:rsidRDefault="00204A02" w:rsidP="00204A02">
      <w:r w:rsidRPr="00356F1F">
        <w:t>Comparability</w:t>
      </w:r>
    </w:p>
    <w:p w:rsidR="00356F1F" w:rsidRPr="00356F1F" w:rsidRDefault="00356F1F" w:rsidP="00356F1F">
      <w:r w:rsidRPr="00356F1F">
        <w:t>LKWORK is comparable across years.</w:t>
      </w:r>
    </w:p>
    <w:p w:rsidR="00204A02" w:rsidRPr="00356F1F" w:rsidRDefault="00204A02" w:rsidP="00204A02"/>
    <w:p w:rsidR="00204A02" w:rsidRPr="00356F1F" w:rsidRDefault="00204A02" w:rsidP="00204A02"/>
    <w:p w:rsidR="00204A02" w:rsidRPr="00356F1F" w:rsidRDefault="00204A02" w:rsidP="00204A02"/>
    <w:p w:rsidR="00204A02" w:rsidRPr="00356F1F" w:rsidRDefault="00204A02" w:rsidP="00204A02">
      <w:r w:rsidRPr="00356F1F">
        <w:t>Question to respondent</w:t>
      </w:r>
    </w:p>
    <w:p w:rsidR="00204A02" w:rsidRPr="00356F1F" w:rsidRDefault="00356F1F" w:rsidP="00204A02">
      <w:r w:rsidRPr="00356F1F">
        <w:rPr>
          <w:lang w:bidi="ar-SA"/>
        </w:rPr>
        <w:t>In the last four weeks have you looked for new work or a new job?</w:t>
      </w:r>
    </w:p>
    <w:p w:rsidR="00204A02" w:rsidRPr="00356F1F" w:rsidRDefault="00204A02" w:rsidP="00204A02"/>
    <w:p w:rsidR="00204A02" w:rsidRPr="00356F1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356F1F" w:rsidRDefault="00204A02" w:rsidP="00204A02">
      <w:r w:rsidRPr="00356F1F">
        <w:t>Instructions to interviewer</w:t>
      </w:r>
    </w:p>
    <w:p w:rsidR="008E3EFF" w:rsidRPr="00356F1F" w:rsidRDefault="008E3EFF"/>
    <w:p w:rsidR="00204A02" w:rsidRPr="00356F1F" w:rsidRDefault="00204A02"/>
    <w:p w:rsidR="00204A02" w:rsidRPr="00356F1F" w:rsidRDefault="00204A02"/>
    <w:sectPr w:rsidR="00204A02" w:rsidRPr="00356F1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6F1F"/>
    <w:rsid w:val="00204A02"/>
    <w:rsid w:val="00356F1F"/>
    <w:rsid w:val="003D30C6"/>
    <w:rsid w:val="00552540"/>
    <w:rsid w:val="00691532"/>
    <w:rsid w:val="0086401E"/>
    <w:rsid w:val="00891299"/>
    <w:rsid w:val="008E3EFF"/>
    <w:rsid w:val="00BB4177"/>
    <w:rsid w:val="00C17967"/>
    <w:rsid w:val="00C8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2011-03-30T21:53:00Z</dcterms:created>
  <dcterms:modified xsi:type="dcterms:W3CDTF">2011-03-30T21:53:00Z</dcterms:modified>
</cp:coreProperties>
</file>