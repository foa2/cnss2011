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CE52C6" w:rsidRDefault="00CE52C6" w:rsidP="00204A02">
      <w:proofErr w:type="gramStart"/>
      <w:r w:rsidRPr="00CE52C6">
        <w:t>selfempl</w:t>
      </w:r>
      <w:proofErr w:type="gramEnd"/>
    </w:p>
    <w:p w:rsidR="00204A02" w:rsidRPr="00CE52C6" w:rsidRDefault="00CE52C6" w:rsidP="00204A02">
      <w:r w:rsidRPr="00CE52C6">
        <w:t>Self-employed</w:t>
      </w:r>
    </w:p>
    <w:p w:rsidR="00204A02" w:rsidRPr="00CE52C6" w:rsidRDefault="00204A02" w:rsidP="00204A02"/>
    <w:p w:rsidR="00204A02" w:rsidRPr="00CE52C6" w:rsidRDefault="00204A02" w:rsidP="00204A02">
      <w:r w:rsidRPr="00CE52C6">
        <w:t>Universe</w:t>
      </w:r>
    </w:p>
    <w:p w:rsidR="00CE52C6" w:rsidRPr="00CE52C6" w:rsidRDefault="00CE52C6" w:rsidP="00CE52C6">
      <w:r w:rsidRPr="00CE52C6">
        <w:t>Persons who reported being employed in the preceding week</w:t>
      </w:r>
    </w:p>
    <w:p w:rsidR="00204A02" w:rsidRPr="00CE52C6" w:rsidRDefault="00204A02" w:rsidP="00204A02"/>
    <w:p w:rsidR="00204A02" w:rsidRPr="00CE52C6" w:rsidRDefault="00204A02" w:rsidP="00204A02"/>
    <w:p w:rsidR="00204A02" w:rsidRPr="00CE52C6" w:rsidRDefault="00204A02" w:rsidP="00204A02">
      <w:r w:rsidRPr="00CE52C6">
        <w:t>Description</w:t>
      </w:r>
    </w:p>
    <w:p w:rsidR="00204A02" w:rsidRPr="00CE52C6" w:rsidRDefault="00CE52C6" w:rsidP="00204A02">
      <w:r w:rsidRPr="00CE52C6">
        <w:t>SELFEMPL asks respondents if they are self-employed.</w:t>
      </w:r>
    </w:p>
    <w:p w:rsidR="00204A02" w:rsidRPr="00CE52C6" w:rsidRDefault="00204A02" w:rsidP="00204A02"/>
    <w:p w:rsidR="00204A02" w:rsidRPr="00CE52C6" w:rsidRDefault="00204A02" w:rsidP="00204A02">
      <w:r w:rsidRPr="00CE52C6">
        <w:t>Comparability</w:t>
      </w:r>
    </w:p>
    <w:p w:rsidR="00CE52C6" w:rsidRPr="00CE52C6" w:rsidRDefault="00CE52C6" w:rsidP="00CE52C6">
      <w:r w:rsidRPr="00CE52C6">
        <w:t>SELFEMPL is comparable across years.</w:t>
      </w:r>
    </w:p>
    <w:p w:rsidR="00204A02" w:rsidRPr="00CE52C6" w:rsidRDefault="00204A02" w:rsidP="00204A02"/>
    <w:p w:rsidR="00204A02" w:rsidRPr="00CE52C6" w:rsidRDefault="00204A02" w:rsidP="00204A02"/>
    <w:p w:rsidR="00204A02" w:rsidRPr="00CE52C6" w:rsidRDefault="00204A02" w:rsidP="00204A02"/>
    <w:p w:rsidR="00204A02" w:rsidRPr="00CE52C6" w:rsidRDefault="00204A02" w:rsidP="00204A02">
      <w:r w:rsidRPr="00CE52C6">
        <w:t>Question to respondent</w:t>
      </w:r>
    </w:p>
    <w:p w:rsidR="00204A02" w:rsidRPr="00CE52C6" w:rsidRDefault="00CE52C6" w:rsidP="007D2FE8">
      <w:pPr>
        <w:autoSpaceDE w:val="0"/>
        <w:autoSpaceDN w:val="0"/>
        <w:adjustRightInd w:val="0"/>
      </w:pPr>
      <w:r w:rsidRPr="00CE52C6">
        <w:rPr>
          <w:lang w:bidi="ar-SA"/>
        </w:rPr>
        <w:t>Are you self-employed without employees (i.e., consultant, freelancer)</w:t>
      </w:r>
      <w:r w:rsidR="007D2FE8">
        <w:rPr>
          <w:lang w:bidi="ar-SA"/>
        </w:rPr>
        <w:t xml:space="preserve"> </w:t>
      </w:r>
      <w:r w:rsidRPr="00CE52C6">
        <w:rPr>
          <w:lang w:bidi="ar-SA"/>
        </w:rPr>
        <w:t>on your main job?</w:t>
      </w:r>
    </w:p>
    <w:p w:rsidR="00204A02" w:rsidRPr="00CE52C6" w:rsidRDefault="00204A02" w:rsidP="00204A02"/>
    <w:p w:rsidR="00204A02" w:rsidRPr="00CE52C6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CE52C6" w:rsidRDefault="00204A02" w:rsidP="00204A02">
      <w:r w:rsidRPr="00CE52C6">
        <w:t>Instructions to interviewer</w:t>
      </w:r>
    </w:p>
    <w:p w:rsidR="008E3EFF" w:rsidRPr="00CE52C6" w:rsidRDefault="008E3EFF"/>
    <w:p w:rsidR="00204A02" w:rsidRPr="00CE52C6" w:rsidRDefault="00204A02"/>
    <w:p w:rsidR="00204A02" w:rsidRPr="00CE52C6" w:rsidRDefault="00204A02"/>
    <w:sectPr w:rsidR="00204A02" w:rsidRPr="00CE52C6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52C6"/>
    <w:rsid w:val="00204A02"/>
    <w:rsid w:val="00691532"/>
    <w:rsid w:val="007D2FE8"/>
    <w:rsid w:val="0086401E"/>
    <w:rsid w:val="008E3EFF"/>
    <w:rsid w:val="00B54A80"/>
    <w:rsid w:val="00BB4177"/>
    <w:rsid w:val="00C17967"/>
    <w:rsid w:val="00C83298"/>
    <w:rsid w:val="00CE5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dcterms:created xsi:type="dcterms:W3CDTF">2011-03-30T21:44:00Z</dcterms:created>
  <dcterms:modified xsi:type="dcterms:W3CDTF">2011-03-30T21:44:00Z</dcterms:modified>
</cp:coreProperties>
</file>